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813" w:rsidRPr="00AD6E28" w:rsidRDefault="00CE2813" w:rsidP="00FA6CF8">
      <w:pPr>
        <w:pStyle w:val="Onumreradrubrik1"/>
      </w:pPr>
      <w:bookmarkStart w:id="0" w:name="_GoBack"/>
      <w:bookmarkEnd w:id="0"/>
      <w:r w:rsidRPr="00AD6E28">
        <w:t>Sammanfattning</w:t>
      </w:r>
    </w:p>
    <w:p w:rsidR="00CE2813" w:rsidRPr="00AD6E28" w:rsidRDefault="00CE2813" w:rsidP="00FA6CF8">
      <w:pPr>
        <w:pStyle w:val="Brdtext"/>
      </w:pPr>
      <w:r w:rsidRPr="00AD6E28">
        <w:t xml:space="preserve">Detta dokument omfattar en allmän beskrivning av </w:t>
      </w:r>
      <w:r w:rsidR="00480C9C">
        <w:t xml:space="preserve">seminarieserien </w:t>
      </w:r>
      <w:r w:rsidR="00480C9C">
        <w:rPr>
          <w:i/>
        </w:rPr>
        <w:t xml:space="preserve">MATLAB-Att förstå dynamik, Kursid </w:t>
      </w:r>
      <w:r w:rsidRPr="00AD6E28">
        <w:rPr>
          <w:i/>
        </w:rPr>
        <w:t xml:space="preserve"> </w:t>
      </w:r>
      <w:r w:rsidR="00480C9C">
        <w:t>124233</w:t>
      </w:r>
      <w:r w:rsidRPr="00AD6E28">
        <w:t xml:space="preserve">. </w:t>
      </w:r>
    </w:p>
    <w:p w:rsidR="00CE2813" w:rsidRPr="00AD6E28" w:rsidRDefault="00CE2813" w:rsidP="00CE2813">
      <w:pPr>
        <w:pStyle w:val="Innehllsfrteckningsrubrik4"/>
      </w:pPr>
      <w:bookmarkStart w:id="1" w:name="Grund_TOC"/>
      <w:bookmarkEnd w:id="1"/>
      <w:r w:rsidRPr="00AD6E28">
        <w:t>Innehållsförteckning</w:t>
      </w:r>
    </w:p>
    <w:p w:rsidR="00E16A04" w:rsidRDefault="00CE2813">
      <w:pPr>
        <w:pStyle w:val="Innehll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E16A04">
        <w:rPr>
          <w:noProof/>
        </w:rPr>
        <w:t>1</w:t>
      </w:r>
      <w:r w:rsidR="00E16A0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16A04">
        <w:rPr>
          <w:noProof/>
        </w:rPr>
        <w:t>Kursöversikt</w:t>
      </w:r>
      <w:r w:rsidR="00E16A04">
        <w:rPr>
          <w:noProof/>
        </w:rPr>
        <w:tab/>
      </w:r>
      <w:r w:rsidR="00E16A04">
        <w:rPr>
          <w:noProof/>
        </w:rPr>
        <w:fldChar w:fldCharType="begin"/>
      </w:r>
      <w:r w:rsidR="00E16A04">
        <w:rPr>
          <w:noProof/>
        </w:rPr>
        <w:instrText xml:space="preserve"> PAGEREF _Toc376869529 \h </w:instrText>
      </w:r>
      <w:r w:rsidR="00E16A04">
        <w:rPr>
          <w:noProof/>
        </w:rPr>
      </w:r>
      <w:r w:rsidR="00E16A04">
        <w:rPr>
          <w:noProof/>
        </w:rPr>
        <w:fldChar w:fldCharType="separate"/>
      </w:r>
      <w:r w:rsidR="00E16A04">
        <w:rPr>
          <w:noProof/>
        </w:rPr>
        <w:t>3</w:t>
      </w:r>
      <w:r w:rsidR="00E16A04">
        <w:rPr>
          <w:noProof/>
        </w:rPr>
        <w:fldChar w:fldCharType="end"/>
      </w:r>
    </w:p>
    <w:p w:rsidR="00E16A04" w:rsidRDefault="00E16A04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Kursnamn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_Toc376869530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16A04" w:rsidRDefault="00E16A04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Kurskod – Kurskategori – Leverantör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_Toc376869531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16A04" w:rsidRDefault="00E16A04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Kursens syfte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_Toc376869532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16A04" w:rsidRDefault="00E16A04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Målgrupp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_Toc376869533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16A04" w:rsidRDefault="00E16A04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Förkunskaper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_Toc376869534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16A04" w:rsidRDefault="00E16A04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Kurslängd och Genomförande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_Toc376869535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16A04" w:rsidRDefault="00E16A04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Ingående ämnen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_Toc376869536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16A04" w:rsidRDefault="00E16A04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Plats/Lokal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_Toc376869537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16A04" w:rsidRDefault="00E16A04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Antal deltagare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_Toc376869538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16A04" w:rsidRDefault="00E16A04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Uppföljning/Utvärderingsmetod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_Toc376869539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16A04" w:rsidRDefault="00E16A04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Övrigt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_Toc376869540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16A04" w:rsidRDefault="00E16A04">
      <w:pPr>
        <w:pStyle w:val="Innehll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Ämnesbeskrivningar/Schema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_Toc376869541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16A04" w:rsidRDefault="00E16A04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Avsnittsnamn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_Toc376869542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16A04" w:rsidRDefault="00E16A04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Avsnittsnamn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_Toc376869543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E2813" w:rsidRPr="00AD6E28" w:rsidRDefault="00CE2813" w:rsidP="00FA6CF8">
      <w:pPr>
        <w:pStyle w:val="Brdtext"/>
      </w:pPr>
      <w:r>
        <w:fldChar w:fldCharType="end"/>
      </w:r>
    </w:p>
    <w:p w:rsidR="00CE2813" w:rsidRPr="00AD6E28" w:rsidRDefault="00CE2813" w:rsidP="00FA6CF8">
      <w:pPr>
        <w:pStyle w:val="Brdtext"/>
      </w:pPr>
    </w:p>
    <w:p w:rsidR="00CE2813" w:rsidRPr="00AD6E28" w:rsidRDefault="00CE2813" w:rsidP="00FA6CF8">
      <w:pPr>
        <w:pStyle w:val="Brdtext"/>
      </w:pPr>
      <w:r w:rsidRPr="00AD6E28">
        <w:br w:type="page"/>
      </w:r>
    </w:p>
    <w:tbl>
      <w:tblPr>
        <w:tblStyle w:val="FkaHeaderTab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737"/>
        <w:gridCol w:w="7542"/>
      </w:tblGrid>
      <w:tr w:rsidR="00AC4639" w:rsidRPr="00D94A8F" w:rsidTr="00ED7A76">
        <w:trPr>
          <w:trHeight w:hRule="exact" w:val="397"/>
        </w:trPr>
        <w:tc>
          <w:tcPr>
            <w:tcW w:w="9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4639" w:rsidRPr="00D94A8F" w:rsidRDefault="00AC4639" w:rsidP="004E76BC">
            <w:pPr>
              <w:pStyle w:val="RevForText"/>
              <w:spacing w:before="0" w:after="0"/>
              <w:jc w:val="center"/>
              <w:rPr>
                <w:b/>
              </w:rPr>
            </w:pPr>
            <w:r w:rsidRPr="00D94A8F">
              <w:rPr>
                <w:b/>
              </w:rPr>
              <w:lastRenderedPageBreak/>
              <w:t>Revideringar</w:t>
            </w:r>
          </w:p>
        </w:tc>
      </w:tr>
      <w:tr w:rsidR="00AC4639" w:rsidRPr="00BA40A0" w:rsidTr="00ED7A76">
        <w:trPr>
          <w:trHeight w:hRule="exact" w:val="284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639" w:rsidRPr="00BA40A0" w:rsidRDefault="00AC4639" w:rsidP="004E76BC">
            <w:pPr>
              <w:pStyle w:val="RevForText"/>
              <w:spacing w:before="0" w:after="0"/>
            </w:pPr>
            <w:r w:rsidRPr="00BA40A0">
              <w:t>Rev datum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639" w:rsidRPr="00BA40A0" w:rsidRDefault="00AC4639" w:rsidP="004E76BC">
            <w:pPr>
              <w:pStyle w:val="RevForText"/>
              <w:spacing w:before="0" w:after="0"/>
            </w:pPr>
            <w:r w:rsidRPr="00BA40A0">
              <w:t>Revnr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639" w:rsidRPr="00BA40A0" w:rsidRDefault="00AC4639" w:rsidP="004E76BC">
            <w:pPr>
              <w:pStyle w:val="RevForText"/>
              <w:spacing w:before="0" w:after="0"/>
            </w:pPr>
            <w:r w:rsidRPr="00BA40A0">
              <w:t>Ändringsomfattning och beslutsreferens samt berörda sidor</w:t>
            </w:r>
          </w:p>
        </w:tc>
      </w:tr>
      <w:tr w:rsidR="00AC4639" w:rsidRPr="00BA40A0" w:rsidTr="00ED7A76">
        <w:tc>
          <w:tcPr>
            <w:tcW w:w="1247" w:type="dxa"/>
          </w:tcPr>
          <w:p w:rsidR="00AC4639" w:rsidRPr="00BA40A0" w:rsidRDefault="00AC4639" w:rsidP="004E76BC">
            <w:pPr>
              <w:pStyle w:val="RevForText"/>
            </w:pPr>
          </w:p>
        </w:tc>
        <w:tc>
          <w:tcPr>
            <w:tcW w:w="737" w:type="dxa"/>
          </w:tcPr>
          <w:p w:rsidR="00AC4639" w:rsidRPr="00BA40A0" w:rsidRDefault="00AC4639" w:rsidP="004E76BC">
            <w:pPr>
              <w:pStyle w:val="RevForText"/>
            </w:pPr>
          </w:p>
        </w:tc>
        <w:tc>
          <w:tcPr>
            <w:tcW w:w="7542" w:type="dxa"/>
          </w:tcPr>
          <w:p w:rsidR="00AC4639" w:rsidRPr="00BA40A0" w:rsidRDefault="00AC4639" w:rsidP="004E76BC">
            <w:pPr>
              <w:pStyle w:val="RevForText"/>
            </w:pPr>
          </w:p>
        </w:tc>
      </w:tr>
      <w:tr w:rsidR="00D96B49" w:rsidRPr="00BA40A0" w:rsidTr="00ED7A76">
        <w:tc>
          <w:tcPr>
            <w:tcW w:w="1247" w:type="dxa"/>
          </w:tcPr>
          <w:p w:rsidR="00D96B49" w:rsidRDefault="00D96B49" w:rsidP="004E76BC">
            <w:pPr>
              <w:pStyle w:val="RevForText"/>
            </w:pPr>
          </w:p>
        </w:tc>
        <w:tc>
          <w:tcPr>
            <w:tcW w:w="737" w:type="dxa"/>
          </w:tcPr>
          <w:p w:rsidR="00D96B49" w:rsidRDefault="00D96B49" w:rsidP="004E76BC">
            <w:pPr>
              <w:pStyle w:val="RevForText"/>
            </w:pPr>
          </w:p>
        </w:tc>
        <w:tc>
          <w:tcPr>
            <w:tcW w:w="7542" w:type="dxa"/>
          </w:tcPr>
          <w:p w:rsidR="00D96B49" w:rsidRDefault="00D96B49" w:rsidP="004E76BC">
            <w:pPr>
              <w:pStyle w:val="RevForText"/>
            </w:pPr>
          </w:p>
        </w:tc>
      </w:tr>
      <w:tr w:rsidR="00D96B49" w:rsidRPr="00BA40A0" w:rsidTr="00ED7A76">
        <w:tc>
          <w:tcPr>
            <w:tcW w:w="1247" w:type="dxa"/>
          </w:tcPr>
          <w:p w:rsidR="00D96B49" w:rsidRDefault="00D96B49" w:rsidP="004E76BC">
            <w:pPr>
              <w:pStyle w:val="RevForText"/>
            </w:pPr>
          </w:p>
        </w:tc>
        <w:tc>
          <w:tcPr>
            <w:tcW w:w="737" w:type="dxa"/>
          </w:tcPr>
          <w:p w:rsidR="00D96B49" w:rsidRDefault="00D96B49" w:rsidP="004E76BC">
            <w:pPr>
              <w:pStyle w:val="RevForText"/>
            </w:pPr>
          </w:p>
        </w:tc>
        <w:tc>
          <w:tcPr>
            <w:tcW w:w="7542" w:type="dxa"/>
          </w:tcPr>
          <w:p w:rsidR="00D96B49" w:rsidRDefault="00D96B49" w:rsidP="004E76BC">
            <w:pPr>
              <w:pStyle w:val="RevForText"/>
            </w:pPr>
          </w:p>
        </w:tc>
      </w:tr>
    </w:tbl>
    <w:p w:rsidR="00CE2813" w:rsidRPr="005B40FF" w:rsidRDefault="00CE2813" w:rsidP="00E85C54">
      <w:pPr>
        <w:pStyle w:val="Rubrik1"/>
      </w:pPr>
      <w:r w:rsidRPr="005B40FF">
        <w:br w:type="page"/>
      </w:r>
      <w:bookmarkStart w:id="2" w:name="_Toc91389770"/>
      <w:bookmarkStart w:id="3" w:name="_Toc91389824"/>
      <w:bookmarkStart w:id="4" w:name="_Toc91406346"/>
      <w:bookmarkStart w:id="5" w:name="_Toc181601113"/>
      <w:bookmarkStart w:id="6" w:name="_Toc181694348"/>
      <w:bookmarkStart w:id="7" w:name="_Toc181694361"/>
      <w:bookmarkStart w:id="8" w:name="_Toc181694374"/>
      <w:bookmarkStart w:id="9" w:name="_Toc181694387"/>
      <w:bookmarkStart w:id="10" w:name="_Toc231962078"/>
      <w:bookmarkStart w:id="11" w:name="_Toc231962092"/>
      <w:bookmarkStart w:id="12" w:name="_Toc231962106"/>
      <w:bookmarkStart w:id="13" w:name="_Toc231962120"/>
      <w:bookmarkStart w:id="14" w:name="_Toc231962145"/>
      <w:bookmarkStart w:id="15" w:name="_Toc231962170"/>
      <w:bookmarkStart w:id="16" w:name="_Toc231962239"/>
      <w:bookmarkStart w:id="17" w:name="_Toc231962488"/>
      <w:bookmarkStart w:id="18" w:name="_Toc231976403"/>
      <w:bookmarkStart w:id="19" w:name="_Toc231977002"/>
      <w:bookmarkStart w:id="20" w:name="_Toc231977050"/>
      <w:bookmarkStart w:id="21" w:name="_Toc231977065"/>
      <w:bookmarkStart w:id="22" w:name="_Toc252960625"/>
      <w:bookmarkStart w:id="23" w:name="_Toc252960639"/>
      <w:bookmarkStart w:id="24" w:name="_Toc252960857"/>
      <w:bookmarkStart w:id="25" w:name="_Toc252960875"/>
      <w:bookmarkStart w:id="26" w:name="_Toc252961169"/>
      <w:bookmarkStart w:id="27" w:name="_Toc252961187"/>
      <w:bookmarkStart w:id="28" w:name="_Toc252961346"/>
      <w:bookmarkStart w:id="29" w:name="_Toc253579093"/>
      <w:bookmarkStart w:id="30" w:name="_Toc253579864"/>
      <w:bookmarkStart w:id="31" w:name="_Toc253579955"/>
      <w:bookmarkStart w:id="32" w:name="_Toc253656334"/>
      <w:bookmarkStart w:id="33" w:name="_Toc253657531"/>
      <w:bookmarkStart w:id="34" w:name="_Toc253657812"/>
      <w:bookmarkStart w:id="35" w:name="_Toc253670679"/>
      <w:bookmarkStart w:id="36" w:name="_Toc253671064"/>
      <w:bookmarkStart w:id="37" w:name="_Toc253671081"/>
      <w:bookmarkStart w:id="38" w:name="_Toc253671165"/>
      <w:bookmarkStart w:id="39" w:name="_Toc253671189"/>
      <w:bookmarkStart w:id="40" w:name="_Toc253671234"/>
      <w:bookmarkStart w:id="41" w:name="_Toc253671496"/>
      <w:bookmarkStart w:id="42" w:name="_Toc253671639"/>
      <w:bookmarkStart w:id="43" w:name="_Toc253671673"/>
      <w:bookmarkStart w:id="44" w:name="_Toc253671721"/>
      <w:bookmarkStart w:id="45" w:name="_Toc254336588"/>
      <w:bookmarkStart w:id="46" w:name="_Toc254336772"/>
      <w:bookmarkStart w:id="47" w:name="_Toc254336814"/>
      <w:bookmarkStart w:id="48" w:name="_Toc254336829"/>
      <w:bookmarkStart w:id="49" w:name="_Toc254337333"/>
      <w:bookmarkStart w:id="50" w:name="_Toc254337565"/>
      <w:bookmarkStart w:id="51" w:name="_Toc254872228"/>
      <w:bookmarkStart w:id="52" w:name="_Toc376869529"/>
      <w:r w:rsidRPr="005B40FF">
        <w:lastRenderedPageBreak/>
        <w:t>Kurs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5B40FF">
        <w:t>översikt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CE2813" w:rsidRPr="005B40FF" w:rsidRDefault="00CE2813" w:rsidP="00E85C54">
      <w:pPr>
        <w:pStyle w:val="Rubrik2"/>
      </w:pPr>
      <w:bookmarkStart w:id="53" w:name="_Toc91389771"/>
      <w:bookmarkStart w:id="54" w:name="_Toc91389825"/>
      <w:bookmarkStart w:id="55" w:name="_Toc91406347"/>
      <w:bookmarkStart w:id="56" w:name="_Toc181601114"/>
      <w:bookmarkStart w:id="57" w:name="_Toc181694349"/>
      <w:bookmarkStart w:id="58" w:name="_Toc181694362"/>
      <w:bookmarkStart w:id="59" w:name="_Toc181694375"/>
      <w:bookmarkStart w:id="60" w:name="_Toc181694388"/>
      <w:bookmarkStart w:id="61" w:name="_Toc231962079"/>
      <w:bookmarkStart w:id="62" w:name="_Toc231962093"/>
      <w:bookmarkStart w:id="63" w:name="_Toc231962107"/>
      <w:bookmarkStart w:id="64" w:name="_Toc231962121"/>
      <w:bookmarkStart w:id="65" w:name="_Toc231962146"/>
      <w:bookmarkStart w:id="66" w:name="_Toc231962171"/>
      <w:bookmarkStart w:id="67" w:name="_Toc231962240"/>
      <w:bookmarkStart w:id="68" w:name="_Toc231962489"/>
      <w:bookmarkStart w:id="69" w:name="_Toc231976404"/>
      <w:bookmarkStart w:id="70" w:name="_Toc231977003"/>
      <w:bookmarkStart w:id="71" w:name="_Toc231977051"/>
      <w:bookmarkStart w:id="72" w:name="_Toc231977066"/>
      <w:bookmarkStart w:id="73" w:name="_Toc252960626"/>
      <w:bookmarkStart w:id="74" w:name="_Toc252960640"/>
      <w:bookmarkStart w:id="75" w:name="_Toc252960858"/>
      <w:bookmarkStart w:id="76" w:name="_Toc252960876"/>
      <w:bookmarkStart w:id="77" w:name="_Toc252961170"/>
      <w:bookmarkStart w:id="78" w:name="_Toc252961188"/>
      <w:bookmarkStart w:id="79" w:name="_Toc252961347"/>
      <w:bookmarkStart w:id="80" w:name="_Toc253579094"/>
      <w:bookmarkStart w:id="81" w:name="_Toc253579865"/>
      <w:bookmarkStart w:id="82" w:name="_Toc253579956"/>
      <w:bookmarkStart w:id="83" w:name="_Toc253656335"/>
      <w:bookmarkStart w:id="84" w:name="_Toc253657532"/>
      <w:bookmarkStart w:id="85" w:name="_Toc253657813"/>
      <w:bookmarkStart w:id="86" w:name="_Toc253670680"/>
      <w:bookmarkStart w:id="87" w:name="_Toc253671065"/>
      <w:bookmarkStart w:id="88" w:name="_Toc253671082"/>
      <w:bookmarkStart w:id="89" w:name="_Toc253671166"/>
      <w:bookmarkStart w:id="90" w:name="_Toc253671190"/>
      <w:bookmarkStart w:id="91" w:name="_Toc253671235"/>
      <w:bookmarkStart w:id="92" w:name="_Toc253671497"/>
      <w:bookmarkStart w:id="93" w:name="_Toc253671640"/>
      <w:bookmarkStart w:id="94" w:name="_Toc253671674"/>
      <w:bookmarkStart w:id="95" w:name="_Toc253671722"/>
      <w:bookmarkStart w:id="96" w:name="_Toc254336589"/>
      <w:bookmarkStart w:id="97" w:name="_Toc254336773"/>
      <w:bookmarkStart w:id="98" w:name="_Toc254336815"/>
      <w:bookmarkStart w:id="99" w:name="_Toc254336830"/>
      <w:bookmarkStart w:id="100" w:name="_Toc254337334"/>
      <w:bookmarkStart w:id="101" w:name="_Toc254337566"/>
      <w:bookmarkStart w:id="102" w:name="_Toc254872229"/>
      <w:bookmarkStart w:id="103" w:name="_Toc376869530"/>
      <w:r w:rsidRPr="005B40FF">
        <w:t>Kursnamn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r w:rsidRPr="005B40FF">
        <w:t xml:space="preserve"> </w:t>
      </w:r>
    </w:p>
    <w:p w:rsidR="00480C9C" w:rsidRDefault="00480C9C" w:rsidP="00FA6CF8">
      <w:pPr>
        <w:pStyle w:val="Brdtext"/>
        <w:contextualSpacing/>
      </w:pPr>
      <w:r>
        <w:t xml:space="preserve">Seminarieserie, </w:t>
      </w:r>
      <w:r>
        <w:rPr>
          <w:i/>
        </w:rPr>
        <w:t xml:space="preserve">MATLAB-Att förstå dynamik, Kursid </w:t>
      </w:r>
      <w:r w:rsidRPr="00AD6E28">
        <w:rPr>
          <w:i/>
        </w:rPr>
        <w:t xml:space="preserve"> </w:t>
      </w:r>
      <w:r>
        <w:t>124233</w:t>
      </w:r>
      <w:r w:rsidRPr="00AD6E28">
        <w:t xml:space="preserve">. </w:t>
      </w:r>
    </w:p>
    <w:p w:rsidR="00480C9C" w:rsidRDefault="00480C9C" w:rsidP="00FA6CF8">
      <w:pPr>
        <w:pStyle w:val="Brdtext"/>
        <w:contextualSpacing/>
      </w:pPr>
    </w:p>
    <w:p w:rsidR="00CE2813" w:rsidRDefault="00CE2813" w:rsidP="00FA6CF8">
      <w:pPr>
        <w:pStyle w:val="Brdtext"/>
        <w:contextualSpacing/>
        <w:rPr>
          <w:rFonts w:ascii="Arial" w:hAnsi="Arial"/>
          <w:b/>
          <w:bCs/>
        </w:rPr>
      </w:pPr>
      <w:r w:rsidRPr="0062723A">
        <w:rPr>
          <w:rFonts w:ascii="Arial" w:hAnsi="Arial"/>
          <w:b/>
          <w:bCs/>
        </w:rPr>
        <w:t>Ämnesområde</w:t>
      </w:r>
    </w:p>
    <w:p w:rsidR="00CE2813" w:rsidRPr="0062723A" w:rsidRDefault="00480C9C" w:rsidP="00FA6CF8">
      <w:pPr>
        <w:pStyle w:val="Brdtext"/>
      </w:pPr>
      <w:r>
        <w:t>IT, PF</w:t>
      </w:r>
    </w:p>
    <w:p w:rsidR="00CE2813" w:rsidRPr="0062723A" w:rsidRDefault="00CE2813" w:rsidP="00FA6CF8">
      <w:pPr>
        <w:pStyle w:val="Brdtext"/>
        <w:contextualSpacing/>
        <w:rPr>
          <w:rFonts w:ascii="Arial" w:hAnsi="Arial"/>
          <w:b/>
          <w:bCs/>
        </w:rPr>
      </w:pPr>
      <w:r w:rsidRPr="0062723A">
        <w:rPr>
          <w:rFonts w:ascii="Arial" w:hAnsi="Arial"/>
          <w:b/>
          <w:bCs/>
        </w:rPr>
        <w:t>Ämne</w:t>
      </w:r>
    </w:p>
    <w:p w:rsidR="00CE2813" w:rsidRPr="00AD6E28" w:rsidRDefault="00480C9C" w:rsidP="00FA6CF8">
      <w:pPr>
        <w:pStyle w:val="Brdtext"/>
      </w:pPr>
      <w:r>
        <w:t>Tekniska stödsystem, PF</w:t>
      </w:r>
    </w:p>
    <w:p w:rsidR="00CE2813" w:rsidRPr="005B40FF" w:rsidRDefault="00CE2813" w:rsidP="00E85C54">
      <w:pPr>
        <w:pStyle w:val="Rubrik2"/>
      </w:pPr>
      <w:bookmarkStart w:id="104" w:name="_Toc231962080"/>
      <w:bookmarkStart w:id="105" w:name="_Toc231962094"/>
      <w:bookmarkStart w:id="106" w:name="_Toc231962108"/>
      <w:bookmarkStart w:id="107" w:name="_Toc231962122"/>
      <w:bookmarkStart w:id="108" w:name="_Toc231962147"/>
      <w:bookmarkStart w:id="109" w:name="_Toc231962172"/>
      <w:bookmarkStart w:id="110" w:name="_Toc231962241"/>
      <w:bookmarkStart w:id="111" w:name="_Toc231962490"/>
      <w:bookmarkStart w:id="112" w:name="_Toc231976405"/>
      <w:bookmarkStart w:id="113" w:name="_Toc231977004"/>
      <w:bookmarkStart w:id="114" w:name="_Toc231977052"/>
      <w:bookmarkStart w:id="115" w:name="_Toc231977067"/>
      <w:bookmarkStart w:id="116" w:name="_Toc252960627"/>
      <w:bookmarkStart w:id="117" w:name="_Toc252960641"/>
      <w:bookmarkStart w:id="118" w:name="_Toc252960859"/>
      <w:bookmarkStart w:id="119" w:name="_Toc252960877"/>
      <w:bookmarkStart w:id="120" w:name="_Toc252961171"/>
      <w:bookmarkStart w:id="121" w:name="_Toc252961189"/>
      <w:bookmarkStart w:id="122" w:name="_Toc252961348"/>
      <w:bookmarkStart w:id="123" w:name="_Toc253579095"/>
      <w:bookmarkStart w:id="124" w:name="_Toc253579866"/>
      <w:bookmarkStart w:id="125" w:name="_Toc253579957"/>
      <w:bookmarkStart w:id="126" w:name="_Toc253656336"/>
      <w:bookmarkStart w:id="127" w:name="_Toc253657533"/>
      <w:bookmarkStart w:id="128" w:name="_Toc253657814"/>
      <w:bookmarkStart w:id="129" w:name="_Toc253670681"/>
      <w:bookmarkStart w:id="130" w:name="_Toc253671066"/>
      <w:bookmarkStart w:id="131" w:name="_Toc253671083"/>
      <w:bookmarkStart w:id="132" w:name="_Toc253671167"/>
      <w:bookmarkStart w:id="133" w:name="_Toc253671191"/>
      <w:bookmarkStart w:id="134" w:name="_Toc253671236"/>
      <w:bookmarkStart w:id="135" w:name="_Toc253671498"/>
      <w:bookmarkStart w:id="136" w:name="_Toc253671641"/>
      <w:bookmarkStart w:id="137" w:name="_Toc253671675"/>
      <w:bookmarkStart w:id="138" w:name="_Toc253671723"/>
      <w:bookmarkStart w:id="139" w:name="_Toc254336590"/>
      <w:bookmarkStart w:id="140" w:name="_Toc254336774"/>
      <w:bookmarkStart w:id="141" w:name="_Toc254336816"/>
      <w:bookmarkStart w:id="142" w:name="_Toc254336831"/>
      <w:bookmarkStart w:id="143" w:name="_Toc254337335"/>
      <w:bookmarkStart w:id="144" w:name="_Toc254337567"/>
      <w:bookmarkStart w:id="145" w:name="_Toc254872230"/>
      <w:bookmarkStart w:id="146" w:name="_Toc376869531"/>
      <w:r w:rsidRPr="005B40FF">
        <w:t>Kurs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r w:rsidRPr="005B40FF">
        <w:t>kod – Kurskategori – Leverantör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:rsidR="00CE2813" w:rsidRPr="00FA6CF8" w:rsidRDefault="00CE2813" w:rsidP="00FA6CF8">
      <w:pPr>
        <w:pStyle w:val="Brdtext"/>
        <w:contextualSpacing/>
        <w:rPr>
          <w:rFonts w:ascii="Arial" w:hAnsi="Arial"/>
          <w:b/>
          <w:bCs/>
        </w:rPr>
      </w:pPr>
      <w:r w:rsidRPr="00FA6CF8">
        <w:rPr>
          <w:rFonts w:ascii="Arial" w:hAnsi="Arial"/>
          <w:b/>
          <w:bCs/>
        </w:rPr>
        <w:t>Kurskod</w:t>
      </w:r>
    </w:p>
    <w:p w:rsidR="00CE2813" w:rsidRPr="00AD6E28" w:rsidRDefault="00480C9C" w:rsidP="00FA6CF8">
      <w:pPr>
        <w:pStyle w:val="Brdtext"/>
      </w:pPr>
      <w:r>
        <w:t>124233</w:t>
      </w:r>
    </w:p>
    <w:p w:rsidR="00CE2813" w:rsidRPr="00FA6CF8" w:rsidRDefault="00CE2813" w:rsidP="00FA6CF8">
      <w:pPr>
        <w:pStyle w:val="Brdtext"/>
        <w:contextualSpacing/>
        <w:rPr>
          <w:rFonts w:ascii="Arial" w:hAnsi="Arial"/>
          <w:b/>
          <w:bCs/>
        </w:rPr>
      </w:pPr>
      <w:r w:rsidRPr="00FA6CF8">
        <w:rPr>
          <w:rFonts w:ascii="Arial" w:hAnsi="Arial"/>
          <w:b/>
          <w:bCs/>
        </w:rPr>
        <w:t>Kurskategori enligt FP-I-006</w:t>
      </w:r>
    </w:p>
    <w:p w:rsidR="00CE2813" w:rsidRDefault="00480C9C" w:rsidP="00FA6CF8">
      <w:pPr>
        <w:pStyle w:val="Brdtext"/>
      </w:pPr>
      <w:r>
        <w:t>5 - Information</w:t>
      </w:r>
      <w:r>
        <w:br/>
        <w:t>Information innebär att ett syfte finns uttalat, däremot saknas definierade utbildningsmål. Behov av registrering skall finnas.  Inget krav på utvärdering.</w:t>
      </w:r>
      <w:r w:rsidR="004647E5">
        <w:br/>
        <w:t>Dokumentation- Kursbeskrivning(KB) utan kursmål + Kursprotokoll(KP)</w:t>
      </w:r>
    </w:p>
    <w:p w:rsidR="00CE2813" w:rsidRPr="00FA6CF8" w:rsidRDefault="00CE2813" w:rsidP="00FA6CF8">
      <w:pPr>
        <w:pStyle w:val="Brdtext"/>
        <w:contextualSpacing/>
        <w:rPr>
          <w:rFonts w:ascii="Arial" w:hAnsi="Arial"/>
          <w:b/>
          <w:bCs/>
        </w:rPr>
      </w:pPr>
      <w:r w:rsidRPr="00FA6CF8">
        <w:rPr>
          <w:rFonts w:ascii="Arial" w:hAnsi="Arial"/>
          <w:b/>
          <w:bCs/>
        </w:rPr>
        <w:t>Leverantör</w:t>
      </w:r>
    </w:p>
    <w:p w:rsidR="00CE2813" w:rsidRPr="00AD6E28" w:rsidRDefault="004647E5" w:rsidP="00FA6CF8">
      <w:pPr>
        <w:pStyle w:val="Brdtext"/>
      </w:pPr>
      <w:r>
        <w:t>FPK/FT</w:t>
      </w:r>
    </w:p>
    <w:p w:rsidR="00CE2813" w:rsidRPr="005B40FF" w:rsidRDefault="00CE2813" w:rsidP="00E85C54">
      <w:pPr>
        <w:pStyle w:val="Rubrik2"/>
      </w:pPr>
      <w:bookmarkStart w:id="147" w:name="_Toc91389773"/>
      <w:bookmarkStart w:id="148" w:name="_Toc91389827"/>
      <w:bookmarkStart w:id="149" w:name="_Toc91406349"/>
      <w:bookmarkStart w:id="150" w:name="_Toc181601116"/>
      <w:bookmarkStart w:id="151" w:name="_Toc181694351"/>
      <w:bookmarkStart w:id="152" w:name="_Toc181694364"/>
      <w:bookmarkStart w:id="153" w:name="_Toc181694377"/>
      <w:bookmarkStart w:id="154" w:name="_Toc181694390"/>
      <w:bookmarkStart w:id="155" w:name="_Toc231962081"/>
      <w:bookmarkStart w:id="156" w:name="_Toc231962095"/>
      <w:bookmarkStart w:id="157" w:name="_Toc231962109"/>
      <w:bookmarkStart w:id="158" w:name="_Toc231962123"/>
      <w:bookmarkStart w:id="159" w:name="_Toc231962148"/>
      <w:bookmarkStart w:id="160" w:name="_Toc231962173"/>
      <w:bookmarkStart w:id="161" w:name="_Toc231962242"/>
      <w:bookmarkStart w:id="162" w:name="_Toc231962491"/>
      <w:bookmarkStart w:id="163" w:name="_Toc231976406"/>
      <w:bookmarkStart w:id="164" w:name="_Toc231977005"/>
      <w:bookmarkStart w:id="165" w:name="_Toc231977053"/>
      <w:bookmarkStart w:id="166" w:name="_Toc231977068"/>
      <w:bookmarkStart w:id="167" w:name="_Toc252960628"/>
      <w:bookmarkStart w:id="168" w:name="_Toc252960642"/>
      <w:bookmarkStart w:id="169" w:name="_Toc252960860"/>
      <w:bookmarkStart w:id="170" w:name="_Toc252960878"/>
      <w:bookmarkStart w:id="171" w:name="_Toc252961172"/>
      <w:bookmarkStart w:id="172" w:name="_Toc252961190"/>
      <w:bookmarkStart w:id="173" w:name="_Toc252961349"/>
      <w:bookmarkStart w:id="174" w:name="_Toc253579096"/>
      <w:bookmarkStart w:id="175" w:name="_Toc253579867"/>
      <w:bookmarkStart w:id="176" w:name="_Toc253579958"/>
      <w:bookmarkStart w:id="177" w:name="_Toc253656337"/>
      <w:bookmarkStart w:id="178" w:name="_Toc253657534"/>
      <w:bookmarkStart w:id="179" w:name="_Toc253657815"/>
      <w:bookmarkStart w:id="180" w:name="_Toc253670682"/>
      <w:bookmarkStart w:id="181" w:name="_Toc253671067"/>
      <w:bookmarkStart w:id="182" w:name="_Toc253671084"/>
      <w:bookmarkStart w:id="183" w:name="_Toc253671168"/>
      <w:bookmarkStart w:id="184" w:name="_Toc253671192"/>
      <w:bookmarkStart w:id="185" w:name="_Toc253671237"/>
      <w:bookmarkStart w:id="186" w:name="_Toc253671499"/>
      <w:bookmarkStart w:id="187" w:name="_Toc253671642"/>
      <w:bookmarkStart w:id="188" w:name="_Toc253671676"/>
      <w:bookmarkStart w:id="189" w:name="_Toc253671724"/>
      <w:bookmarkStart w:id="190" w:name="_Toc254336591"/>
      <w:bookmarkStart w:id="191" w:name="_Toc254336775"/>
      <w:bookmarkStart w:id="192" w:name="_Toc254336817"/>
      <w:bookmarkStart w:id="193" w:name="_Toc254336832"/>
      <w:bookmarkStart w:id="194" w:name="_Toc254337336"/>
      <w:bookmarkStart w:id="195" w:name="_Toc254337568"/>
      <w:bookmarkStart w:id="196" w:name="_Toc254872231"/>
      <w:bookmarkStart w:id="197" w:name="_Toc376869532"/>
      <w:r w:rsidRPr="005B40FF">
        <w:t>Kursens syfte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</w:p>
    <w:p w:rsidR="00CE2813" w:rsidRPr="00FA6CF8" w:rsidRDefault="00CE2813" w:rsidP="00FA6CF8">
      <w:pPr>
        <w:pStyle w:val="Brdtext"/>
        <w:contextualSpacing/>
        <w:rPr>
          <w:rFonts w:ascii="Arial" w:hAnsi="Arial"/>
          <w:b/>
          <w:bCs/>
        </w:rPr>
      </w:pPr>
      <w:r w:rsidRPr="00FA6CF8">
        <w:rPr>
          <w:rFonts w:ascii="Arial" w:hAnsi="Arial"/>
          <w:b/>
          <w:bCs/>
        </w:rPr>
        <w:t>Inriktningsmål</w:t>
      </w:r>
    </w:p>
    <w:p w:rsidR="00CE2813" w:rsidRPr="00AD6E28" w:rsidRDefault="00CE2813" w:rsidP="00FA6CF8">
      <w:pPr>
        <w:pStyle w:val="Brdtext"/>
      </w:pPr>
      <w:r w:rsidRPr="00AD6E28">
        <w:t>(Här anges övergripande kursmålet/syftet med kursen)</w:t>
      </w:r>
      <w:r w:rsidR="00750D6C">
        <w:t xml:space="preserve"> </w:t>
      </w:r>
      <w:r w:rsidR="00750D6C">
        <w:br/>
        <w:t>T ex Deltagaren skall efter seminarieserien kunna beskriva och tillämpa…MATLAB …</w:t>
      </w:r>
    </w:p>
    <w:p w:rsidR="00CE2813" w:rsidRPr="00FA6CF8" w:rsidRDefault="00CE2813" w:rsidP="00FA6CF8">
      <w:pPr>
        <w:pStyle w:val="Brdtext"/>
        <w:contextualSpacing/>
        <w:rPr>
          <w:rFonts w:ascii="Arial" w:hAnsi="Arial"/>
          <w:b/>
          <w:bCs/>
        </w:rPr>
      </w:pPr>
      <w:r w:rsidRPr="00FA6CF8">
        <w:rPr>
          <w:rFonts w:ascii="Arial" w:hAnsi="Arial"/>
          <w:b/>
          <w:bCs/>
        </w:rPr>
        <w:t>Kvalifikation</w:t>
      </w:r>
    </w:p>
    <w:p w:rsidR="00CE2813" w:rsidRPr="00AD6E28" w:rsidRDefault="00F416B9" w:rsidP="00FA6CF8">
      <w:pPr>
        <w:pStyle w:val="Brdtext"/>
      </w:pPr>
      <w:r>
        <w:t>Analysprogram – Härd</w:t>
      </w:r>
      <w:r>
        <w:br/>
        <w:t>Analysprogram</w:t>
      </w:r>
      <w:r>
        <w:br/>
        <w:t>Beräkningsprogram</w:t>
      </w:r>
    </w:p>
    <w:p w:rsidR="00CE2813" w:rsidRPr="00FA6CF8" w:rsidRDefault="00CE2813" w:rsidP="00FA6CF8">
      <w:pPr>
        <w:pStyle w:val="Brdtext"/>
        <w:contextualSpacing/>
        <w:rPr>
          <w:rFonts w:ascii="Arial" w:hAnsi="Arial"/>
          <w:b/>
          <w:bCs/>
        </w:rPr>
      </w:pPr>
      <w:r w:rsidRPr="00FA6CF8">
        <w:rPr>
          <w:rFonts w:ascii="Arial" w:hAnsi="Arial"/>
          <w:b/>
          <w:bCs/>
        </w:rPr>
        <w:t>Bakgrund</w:t>
      </w:r>
    </w:p>
    <w:p w:rsidR="00CE2813" w:rsidRPr="00A936BB" w:rsidRDefault="00CE2813" w:rsidP="00FA6CF8">
      <w:pPr>
        <w:pStyle w:val="Brdtext"/>
      </w:pPr>
      <w:r w:rsidRPr="00AD6E28">
        <w:t>(Här anges varför kursen finns, t.ex. fatta</w:t>
      </w:r>
      <w:r>
        <w:t xml:space="preserve">de beslut, förordningar, </w:t>
      </w:r>
      <w:r w:rsidRPr="00AD6E28">
        <w:t>instruktioner, kursprogram, e</w:t>
      </w:r>
      <w:r>
        <w:t>tc.)</w:t>
      </w:r>
    </w:p>
    <w:p w:rsidR="00CE2813" w:rsidRPr="005B40FF" w:rsidRDefault="00CE2813" w:rsidP="00E85C54">
      <w:pPr>
        <w:pStyle w:val="Rubrik2"/>
      </w:pPr>
      <w:bookmarkStart w:id="198" w:name="_Toc91389774"/>
      <w:bookmarkStart w:id="199" w:name="_Toc91389828"/>
      <w:bookmarkStart w:id="200" w:name="_Toc91406350"/>
      <w:bookmarkStart w:id="201" w:name="_Toc181601117"/>
      <w:bookmarkStart w:id="202" w:name="_Toc181694352"/>
      <w:bookmarkStart w:id="203" w:name="_Toc181694365"/>
      <w:bookmarkStart w:id="204" w:name="_Toc181694378"/>
      <w:bookmarkStart w:id="205" w:name="_Toc181694391"/>
      <w:bookmarkStart w:id="206" w:name="_Toc231962082"/>
      <w:bookmarkStart w:id="207" w:name="_Toc231962096"/>
      <w:bookmarkStart w:id="208" w:name="_Toc231962110"/>
      <w:bookmarkStart w:id="209" w:name="_Toc231962124"/>
      <w:bookmarkStart w:id="210" w:name="_Toc231962149"/>
      <w:bookmarkStart w:id="211" w:name="_Toc231962174"/>
      <w:bookmarkStart w:id="212" w:name="_Toc231962243"/>
      <w:bookmarkStart w:id="213" w:name="_Toc231962492"/>
      <w:bookmarkStart w:id="214" w:name="_Toc231976407"/>
      <w:bookmarkStart w:id="215" w:name="_Toc231977006"/>
      <w:bookmarkStart w:id="216" w:name="_Toc231977054"/>
      <w:bookmarkStart w:id="217" w:name="_Toc231977069"/>
      <w:bookmarkStart w:id="218" w:name="_Toc252960629"/>
      <w:bookmarkStart w:id="219" w:name="_Toc252960643"/>
      <w:bookmarkStart w:id="220" w:name="_Toc252960861"/>
      <w:bookmarkStart w:id="221" w:name="_Toc252960879"/>
      <w:bookmarkStart w:id="222" w:name="_Toc252961173"/>
      <w:bookmarkStart w:id="223" w:name="_Toc252961191"/>
      <w:bookmarkStart w:id="224" w:name="_Toc252961350"/>
      <w:bookmarkStart w:id="225" w:name="_Toc253579097"/>
      <w:bookmarkStart w:id="226" w:name="_Toc253579868"/>
      <w:bookmarkStart w:id="227" w:name="_Toc253579959"/>
      <w:bookmarkStart w:id="228" w:name="_Toc253656338"/>
      <w:bookmarkStart w:id="229" w:name="_Toc253657535"/>
      <w:bookmarkStart w:id="230" w:name="_Toc253657816"/>
      <w:bookmarkStart w:id="231" w:name="_Toc253670683"/>
      <w:bookmarkStart w:id="232" w:name="_Toc253671068"/>
      <w:bookmarkStart w:id="233" w:name="_Toc253671085"/>
      <w:bookmarkStart w:id="234" w:name="_Toc253671169"/>
      <w:bookmarkStart w:id="235" w:name="_Toc253671193"/>
      <w:bookmarkStart w:id="236" w:name="_Toc253671238"/>
      <w:bookmarkStart w:id="237" w:name="_Toc253671500"/>
      <w:bookmarkStart w:id="238" w:name="_Toc253671643"/>
      <w:bookmarkStart w:id="239" w:name="_Toc253671677"/>
      <w:bookmarkStart w:id="240" w:name="_Toc253671725"/>
      <w:bookmarkStart w:id="241" w:name="_Toc254336592"/>
      <w:bookmarkStart w:id="242" w:name="_Toc254336776"/>
      <w:bookmarkStart w:id="243" w:name="_Toc254336818"/>
      <w:bookmarkStart w:id="244" w:name="_Toc254336833"/>
      <w:bookmarkStart w:id="245" w:name="_Toc254337337"/>
      <w:bookmarkStart w:id="246" w:name="_Toc254337569"/>
      <w:bookmarkStart w:id="247" w:name="_Toc254872232"/>
      <w:bookmarkStart w:id="248" w:name="_Toc376869533"/>
      <w:r w:rsidRPr="005B40FF">
        <w:t>Målgrupp</w:t>
      </w:r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p w:rsidR="00CE2813" w:rsidRPr="00AD6E28" w:rsidRDefault="00CE2813" w:rsidP="00FA6CF8">
      <w:pPr>
        <w:pStyle w:val="Brdtext"/>
      </w:pPr>
    </w:p>
    <w:p w:rsidR="00CE2813" w:rsidRPr="005B40FF" w:rsidRDefault="00CE2813" w:rsidP="00E85C54">
      <w:pPr>
        <w:pStyle w:val="Rubrik2"/>
      </w:pPr>
      <w:bookmarkStart w:id="249" w:name="_Toc91389775"/>
      <w:bookmarkStart w:id="250" w:name="_Toc91389829"/>
      <w:bookmarkStart w:id="251" w:name="_Toc91406351"/>
      <w:bookmarkStart w:id="252" w:name="_Toc181601118"/>
      <w:bookmarkStart w:id="253" w:name="_Toc181694353"/>
      <w:bookmarkStart w:id="254" w:name="_Toc181694366"/>
      <w:bookmarkStart w:id="255" w:name="_Toc181694379"/>
      <w:bookmarkStart w:id="256" w:name="_Toc181694392"/>
      <w:bookmarkStart w:id="257" w:name="_Toc231962083"/>
      <w:bookmarkStart w:id="258" w:name="_Toc231962097"/>
      <w:bookmarkStart w:id="259" w:name="_Toc231962111"/>
      <w:bookmarkStart w:id="260" w:name="_Toc231962125"/>
      <w:bookmarkStart w:id="261" w:name="_Toc231962150"/>
      <w:bookmarkStart w:id="262" w:name="_Toc231962175"/>
      <w:bookmarkStart w:id="263" w:name="_Toc231962244"/>
      <w:bookmarkStart w:id="264" w:name="_Toc231962493"/>
      <w:bookmarkStart w:id="265" w:name="_Toc231976408"/>
      <w:bookmarkStart w:id="266" w:name="_Toc231977007"/>
      <w:bookmarkStart w:id="267" w:name="_Toc231977055"/>
      <w:bookmarkStart w:id="268" w:name="_Toc231977070"/>
      <w:bookmarkStart w:id="269" w:name="_Toc252960630"/>
      <w:bookmarkStart w:id="270" w:name="_Toc252960644"/>
      <w:bookmarkStart w:id="271" w:name="_Toc252960862"/>
      <w:bookmarkStart w:id="272" w:name="_Toc252960880"/>
      <w:bookmarkStart w:id="273" w:name="_Toc252961174"/>
      <w:bookmarkStart w:id="274" w:name="_Toc252961192"/>
      <w:bookmarkStart w:id="275" w:name="_Toc252961351"/>
      <w:bookmarkStart w:id="276" w:name="_Toc253579098"/>
      <w:bookmarkStart w:id="277" w:name="_Toc253579869"/>
      <w:bookmarkStart w:id="278" w:name="_Toc253579960"/>
      <w:bookmarkStart w:id="279" w:name="_Toc253656339"/>
      <w:bookmarkStart w:id="280" w:name="_Toc253657536"/>
      <w:bookmarkStart w:id="281" w:name="_Toc253657817"/>
      <w:bookmarkStart w:id="282" w:name="_Toc253670684"/>
      <w:bookmarkStart w:id="283" w:name="_Toc253671069"/>
      <w:bookmarkStart w:id="284" w:name="_Toc253671086"/>
      <w:bookmarkStart w:id="285" w:name="_Toc253671170"/>
      <w:bookmarkStart w:id="286" w:name="_Toc253671194"/>
      <w:bookmarkStart w:id="287" w:name="_Toc253671239"/>
      <w:bookmarkStart w:id="288" w:name="_Toc253671501"/>
      <w:bookmarkStart w:id="289" w:name="_Toc253671644"/>
      <w:bookmarkStart w:id="290" w:name="_Toc253671678"/>
      <w:bookmarkStart w:id="291" w:name="_Toc253671726"/>
      <w:bookmarkStart w:id="292" w:name="_Toc254336593"/>
      <w:bookmarkStart w:id="293" w:name="_Toc254336777"/>
      <w:bookmarkStart w:id="294" w:name="_Toc254336819"/>
      <w:bookmarkStart w:id="295" w:name="_Toc254336834"/>
      <w:bookmarkStart w:id="296" w:name="_Toc254337338"/>
      <w:bookmarkStart w:id="297" w:name="_Toc254337570"/>
      <w:bookmarkStart w:id="298" w:name="_Toc254872233"/>
      <w:bookmarkStart w:id="299" w:name="_Toc376869534"/>
      <w:r w:rsidRPr="005B40FF">
        <w:t>Förkunskaper</w:t>
      </w:r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:rsidR="00CE2813" w:rsidRPr="00AD6E28" w:rsidRDefault="00CE2813" w:rsidP="00FA6CF8">
      <w:pPr>
        <w:pStyle w:val="Brdtext"/>
      </w:pPr>
    </w:p>
    <w:p w:rsidR="00CE2813" w:rsidRPr="005B40FF" w:rsidRDefault="00CE2813" w:rsidP="00E85C54">
      <w:pPr>
        <w:pStyle w:val="Rubrik2"/>
      </w:pPr>
      <w:bookmarkStart w:id="300" w:name="_Toc91389776"/>
      <w:bookmarkStart w:id="301" w:name="_Toc91389830"/>
      <w:bookmarkStart w:id="302" w:name="_Toc91406352"/>
      <w:bookmarkStart w:id="303" w:name="_Toc181601119"/>
      <w:bookmarkStart w:id="304" w:name="_Toc181694354"/>
      <w:bookmarkStart w:id="305" w:name="_Toc181694367"/>
      <w:bookmarkStart w:id="306" w:name="_Toc181694380"/>
      <w:bookmarkStart w:id="307" w:name="_Toc181694393"/>
      <w:bookmarkStart w:id="308" w:name="_Toc231962084"/>
      <w:bookmarkStart w:id="309" w:name="_Toc231962098"/>
      <w:bookmarkStart w:id="310" w:name="_Toc231962112"/>
      <w:bookmarkStart w:id="311" w:name="_Toc231962126"/>
      <w:bookmarkStart w:id="312" w:name="_Toc231962151"/>
      <w:bookmarkStart w:id="313" w:name="_Toc231962176"/>
      <w:bookmarkStart w:id="314" w:name="_Toc231962245"/>
      <w:bookmarkStart w:id="315" w:name="_Toc231962494"/>
      <w:bookmarkStart w:id="316" w:name="_Toc231976409"/>
      <w:bookmarkStart w:id="317" w:name="_Toc231977008"/>
      <w:bookmarkStart w:id="318" w:name="_Toc231977056"/>
      <w:bookmarkStart w:id="319" w:name="_Toc231977071"/>
      <w:bookmarkStart w:id="320" w:name="_Toc252960631"/>
      <w:bookmarkStart w:id="321" w:name="_Toc252960645"/>
      <w:bookmarkStart w:id="322" w:name="_Toc252960863"/>
      <w:bookmarkStart w:id="323" w:name="_Toc252960881"/>
      <w:bookmarkStart w:id="324" w:name="_Toc252961175"/>
      <w:bookmarkStart w:id="325" w:name="_Toc252961193"/>
      <w:bookmarkStart w:id="326" w:name="_Toc252961352"/>
      <w:bookmarkStart w:id="327" w:name="_Toc253579099"/>
      <w:bookmarkStart w:id="328" w:name="_Toc253579870"/>
      <w:bookmarkStart w:id="329" w:name="_Toc253579961"/>
      <w:bookmarkStart w:id="330" w:name="_Toc253656340"/>
      <w:bookmarkStart w:id="331" w:name="_Toc253657537"/>
      <w:bookmarkStart w:id="332" w:name="_Toc253657818"/>
      <w:bookmarkStart w:id="333" w:name="_Toc253670685"/>
      <w:bookmarkStart w:id="334" w:name="_Toc253671070"/>
      <w:bookmarkStart w:id="335" w:name="_Toc253671087"/>
      <w:bookmarkStart w:id="336" w:name="_Toc253671171"/>
      <w:bookmarkStart w:id="337" w:name="_Toc253671195"/>
      <w:bookmarkStart w:id="338" w:name="_Toc253671240"/>
      <w:bookmarkStart w:id="339" w:name="_Toc253671502"/>
      <w:bookmarkStart w:id="340" w:name="_Toc253671645"/>
      <w:bookmarkStart w:id="341" w:name="_Toc253671679"/>
      <w:bookmarkStart w:id="342" w:name="_Toc253671727"/>
      <w:bookmarkStart w:id="343" w:name="_Toc254336594"/>
      <w:bookmarkStart w:id="344" w:name="_Toc254336778"/>
      <w:bookmarkStart w:id="345" w:name="_Toc254336820"/>
      <w:bookmarkStart w:id="346" w:name="_Toc254336835"/>
      <w:bookmarkStart w:id="347" w:name="_Toc254337339"/>
      <w:bookmarkStart w:id="348" w:name="_Toc254337571"/>
      <w:bookmarkStart w:id="349" w:name="_Toc254872234"/>
      <w:bookmarkStart w:id="350" w:name="_Toc376869535"/>
      <w:r w:rsidRPr="005B40FF">
        <w:t>Kurslängd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r w:rsidRPr="005B40FF">
        <w:t xml:space="preserve"> och Genomförande</w:t>
      </w:r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</w:p>
    <w:p w:rsidR="00CE2813" w:rsidRDefault="00CE2813" w:rsidP="00FA6CF8">
      <w:pPr>
        <w:pStyle w:val="Brdtext"/>
      </w:pPr>
      <w:r w:rsidRPr="00AD6E28">
        <w:t>(Kurslängd anges i timmar eller dagar. Genomförande anges som ”</w:t>
      </w:r>
      <w:r>
        <w:t>Planlagd</w:t>
      </w:r>
      <w:r w:rsidRPr="00AD6E28">
        <w:t>”, ”Vid behov” eller ”Engångsföreteelse”)</w:t>
      </w:r>
    </w:p>
    <w:p w:rsidR="00CE2813" w:rsidRPr="005B40FF" w:rsidRDefault="00CE2813" w:rsidP="00E85C54">
      <w:pPr>
        <w:pStyle w:val="Rubrik2"/>
      </w:pPr>
      <w:bookmarkStart w:id="351" w:name="_Toc91389777"/>
      <w:bookmarkStart w:id="352" w:name="_Toc91389831"/>
      <w:bookmarkStart w:id="353" w:name="_Toc91406353"/>
      <w:bookmarkStart w:id="354" w:name="_Toc181601120"/>
      <w:bookmarkStart w:id="355" w:name="_Toc181694355"/>
      <w:bookmarkStart w:id="356" w:name="_Toc181694368"/>
      <w:bookmarkStart w:id="357" w:name="_Toc181694381"/>
      <w:bookmarkStart w:id="358" w:name="_Toc181694394"/>
      <w:bookmarkStart w:id="359" w:name="_Toc231962085"/>
      <w:bookmarkStart w:id="360" w:name="_Toc231962099"/>
      <w:bookmarkStart w:id="361" w:name="_Toc231962113"/>
      <w:bookmarkStart w:id="362" w:name="_Toc231962127"/>
      <w:bookmarkStart w:id="363" w:name="_Toc231962152"/>
      <w:bookmarkStart w:id="364" w:name="_Toc231962177"/>
      <w:bookmarkStart w:id="365" w:name="_Toc231962246"/>
      <w:bookmarkStart w:id="366" w:name="_Toc231962495"/>
      <w:bookmarkStart w:id="367" w:name="_Toc231976410"/>
      <w:bookmarkStart w:id="368" w:name="_Toc231977009"/>
      <w:bookmarkStart w:id="369" w:name="_Toc231977057"/>
      <w:bookmarkStart w:id="370" w:name="_Toc231977072"/>
      <w:bookmarkStart w:id="371" w:name="_Toc252960632"/>
      <w:bookmarkStart w:id="372" w:name="_Toc252960646"/>
      <w:bookmarkStart w:id="373" w:name="_Toc252960864"/>
      <w:bookmarkStart w:id="374" w:name="_Toc252960882"/>
      <w:bookmarkStart w:id="375" w:name="_Toc252961176"/>
      <w:bookmarkStart w:id="376" w:name="_Toc252961194"/>
      <w:bookmarkStart w:id="377" w:name="_Toc252961353"/>
      <w:bookmarkStart w:id="378" w:name="_Toc253579100"/>
      <w:bookmarkStart w:id="379" w:name="_Toc253579871"/>
      <w:bookmarkStart w:id="380" w:name="_Toc253579962"/>
      <w:bookmarkStart w:id="381" w:name="_Toc253656341"/>
      <w:bookmarkStart w:id="382" w:name="_Toc253657538"/>
      <w:bookmarkStart w:id="383" w:name="_Toc253657819"/>
      <w:bookmarkStart w:id="384" w:name="_Toc253670686"/>
      <w:bookmarkStart w:id="385" w:name="_Toc253671071"/>
      <w:bookmarkStart w:id="386" w:name="_Toc253671088"/>
      <w:bookmarkStart w:id="387" w:name="_Toc253671172"/>
      <w:bookmarkStart w:id="388" w:name="_Toc253671196"/>
      <w:bookmarkStart w:id="389" w:name="_Toc253671241"/>
      <w:bookmarkStart w:id="390" w:name="_Toc253671503"/>
      <w:bookmarkStart w:id="391" w:name="_Toc253671646"/>
      <w:bookmarkStart w:id="392" w:name="_Toc253671680"/>
      <w:bookmarkStart w:id="393" w:name="_Toc253671728"/>
      <w:bookmarkStart w:id="394" w:name="_Toc254336595"/>
      <w:bookmarkStart w:id="395" w:name="_Toc254336779"/>
      <w:bookmarkStart w:id="396" w:name="_Toc254336821"/>
      <w:bookmarkStart w:id="397" w:name="_Toc254336836"/>
      <w:bookmarkStart w:id="398" w:name="_Toc254337340"/>
      <w:bookmarkStart w:id="399" w:name="_Toc254337572"/>
      <w:bookmarkStart w:id="400" w:name="_Toc254872235"/>
      <w:bookmarkStart w:id="401" w:name="_Toc376869536"/>
      <w:r w:rsidRPr="005B40FF">
        <w:t>Ingående ämnen</w:t>
      </w:r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</w:p>
    <w:p w:rsidR="00CE2813" w:rsidRPr="00AD6E28" w:rsidRDefault="00CE2813" w:rsidP="00FA6CF8">
      <w:pPr>
        <w:pStyle w:val="Numreradlista"/>
        <w:tabs>
          <w:tab w:val="clear" w:pos="357"/>
          <w:tab w:val="num" w:pos="851"/>
        </w:tabs>
      </w:pPr>
      <w:r w:rsidRPr="00AD6E28">
        <w:t>Kursupptakt</w:t>
      </w:r>
    </w:p>
    <w:p w:rsidR="00CE2813" w:rsidRPr="00AD6E28" w:rsidRDefault="00CE2813" w:rsidP="00FA6CF8">
      <w:pPr>
        <w:pStyle w:val="Numreradlista"/>
        <w:tabs>
          <w:tab w:val="clear" w:pos="357"/>
          <w:tab w:val="num" w:pos="851"/>
        </w:tabs>
      </w:pPr>
      <w:r w:rsidRPr="00AD6E28">
        <w:t>..</w:t>
      </w:r>
    </w:p>
    <w:p w:rsidR="00CE2813" w:rsidRPr="00AD6E28" w:rsidRDefault="00CE2813" w:rsidP="00FA6CF8">
      <w:pPr>
        <w:pStyle w:val="Numreradlista"/>
        <w:tabs>
          <w:tab w:val="clear" w:pos="357"/>
          <w:tab w:val="num" w:pos="851"/>
        </w:tabs>
      </w:pPr>
      <w:r w:rsidRPr="00AD6E28">
        <w:t>..</w:t>
      </w:r>
    </w:p>
    <w:p w:rsidR="00CE2813" w:rsidRPr="00AD6E28" w:rsidRDefault="00CE2813" w:rsidP="00FA6CF8">
      <w:pPr>
        <w:pStyle w:val="Numreradlista"/>
        <w:numPr>
          <w:ilvl w:val="0"/>
          <w:numId w:val="0"/>
        </w:numPr>
        <w:tabs>
          <w:tab w:val="left" w:pos="426"/>
        </w:tabs>
      </w:pPr>
      <w:r w:rsidRPr="00AD6E28">
        <w:t>X.</w:t>
      </w:r>
      <w:r>
        <w:tab/>
      </w:r>
      <w:r w:rsidRPr="00AD6E28">
        <w:t>Kursavslutning</w:t>
      </w:r>
    </w:p>
    <w:p w:rsidR="00CE2813" w:rsidRPr="005B40FF" w:rsidRDefault="00CE2813" w:rsidP="00E85C54">
      <w:pPr>
        <w:pStyle w:val="Rubrik2"/>
      </w:pPr>
      <w:bookmarkStart w:id="402" w:name="_Toc231962086"/>
      <w:bookmarkStart w:id="403" w:name="_Toc231962100"/>
      <w:bookmarkStart w:id="404" w:name="_Toc231962114"/>
      <w:bookmarkStart w:id="405" w:name="_Toc231962128"/>
      <w:bookmarkStart w:id="406" w:name="_Toc231962153"/>
      <w:bookmarkStart w:id="407" w:name="_Toc231962178"/>
      <w:bookmarkStart w:id="408" w:name="_Toc231962247"/>
      <w:bookmarkStart w:id="409" w:name="_Toc231962496"/>
      <w:bookmarkStart w:id="410" w:name="_Toc231976411"/>
      <w:bookmarkStart w:id="411" w:name="_Toc231977010"/>
      <w:bookmarkStart w:id="412" w:name="_Toc231977058"/>
      <w:bookmarkStart w:id="413" w:name="_Toc231977073"/>
      <w:bookmarkStart w:id="414" w:name="_Toc252960633"/>
      <w:bookmarkStart w:id="415" w:name="_Toc252960647"/>
      <w:bookmarkStart w:id="416" w:name="_Toc252960865"/>
      <w:bookmarkStart w:id="417" w:name="_Toc252960883"/>
      <w:bookmarkStart w:id="418" w:name="_Toc252961177"/>
      <w:bookmarkStart w:id="419" w:name="_Toc252961195"/>
      <w:bookmarkStart w:id="420" w:name="_Toc252961354"/>
      <w:bookmarkStart w:id="421" w:name="_Toc253579101"/>
      <w:bookmarkStart w:id="422" w:name="_Toc253579872"/>
      <w:bookmarkStart w:id="423" w:name="_Toc253579963"/>
      <w:bookmarkStart w:id="424" w:name="_Toc253656342"/>
      <w:bookmarkStart w:id="425" w:name="_Toc253657539"/>
      <w:bookmarkStart w:id="426" w:name="_Toc253657820"/>
      <w:bookmarkStart w:id="427" w:name="_Toc253670687"/>
      <w:bookmarkStart w:id="428" w:name="_Toc253671072"/>
      <w:bookmarkStart w:id="429" w:name="_Toc253671089"/>
      <w:bookmarkStart w:id="430" w:name="_Toc253671173"/>
      <w:bookmarkStart w:id="431" w:name="_Toc253671197"/>
      <w:bookmarkStart w:id="432" w:name="_Toc253671242"/>
      <w:bookmarkStart w:id="433" w:name="_Toc253671504"/>
      <w:bookmarkStart w:id="434" w:name="_Toc253671647"/>
      <w:bookmarkStart w:id="435" w:name="_Toc253671681"/>
      <w:bookmarkStart w:id="436" w:name="_Toc253671729"/>
      <w:bookmarkStart w:id="437" w:name="_Toc254336596"/>
      <w:bookmarkStart w:id="438" w:name="_Toc254336780"/>
      <w:bookmarkStart w:id="439" w:name="_Toc254336822"/>
      <w:bookmarkStart w:id="440" w:name="_Toc254336837"/>
      <w:bookmarkStart w:id="441" w:name="_Toc254337341"/>
      <w:bookmarkStart w:id="442" w:name="_Toc254337573"/>
      <w:bookmarkStart w:id="443" w:name="_Toc254872236"/>
      <w:bookmarkStart w:id="444" w:name="_Toc376869537"/>
      <w:r w:rsidRPr="005B40FF">
        <w:t>Plats</w:t>
      </w:r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r w:rsidRPr="005B40FF">
        <w:t>/Lokal</w:t>
      </w:r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</w:p>
    <w:p w:rsidR="00CE2813" w:rsidRPr="00AD6E28" w:rsidRDefault="00CE2813" w:rsidP="00FA6CF8">
      <w:pPr>
        <w:pStyle w:val="Brdtext"/>
      </w:pPr>
    </w:p>
    <w:p w:rsidR="00CE2813" w:rsidRPr="005B40FF" w:rsidRDefault="00CE2813" w:rsidP="00E85C54">
      <w:pPr>
        <w:pStyle w:val="Rubrik2"/>
      </w:pPr>
      <w:bookmarkStart w:id="445" w:name="_Toc231962087"/>
      <w:bookmarkStart w:id="446" w:name="_Toc231962101"/>
      <w:bookmarkStart w:id="447" w:name="_Toc231962115"/>
      <w:bookmarkStart w:id="448" w:name="_Toc231962129"/>
      <w:bookmarkStart w:id="449" w:name="_Toc231962154"/>
      <w:bookmarkStart w:id="450" w:name="_Toc231962179"/>
      <w:bookmarkStart w:id="451" w:name="_Toc231962248"/>
      <w:bookmarkStart w:id="452" w:name="_Toc231962497"/>
      <w:bookmarkStart w:id="453" w:name="_Toc231976412"/>
      <w:bookmarkStart w:id="454" w:name="_Toc231977011"/>
      <w:bookmarkStart w:id="455" w:name="_Toc231977059"/>
      <w:bookmarkStart w:id="456" w:name="_Toc231977074"/>
      <w:bookmarkStart w:id="457" w:name="_Toc252960634"/>
      <w:bookmarkStart w:id="458" w:name="_Toc252960648"/>
      <w:bookmarkStart w:id="459" w:name="_Toc252960866"/>
      <w:bookmarkStart w:id="460" w:name="_Toc252960884"/>
      <w:bookmarkStart w:id="461" w:name="_Toc252961178"/>
      <w:bookmarkStart w:id="462" w:name="_Toc252961196"/>
      <w:bookmarkStart w:id="463" w:name="_Toc252961355"/>
      <w:bookmarkStart w:id="464" w:name="_Toc253579102"/>
      <w:bookmarkStart w:id="465" w:name="_Toc253579873"/>
      <w:bookmarkStart w:id="466" w:name="_Toc253579964"/>
      <w:bookmarkStart w:id="467" w:name="_Toc253656343"/>
      <w:bookmarkStart w:id="468" w:name="_Toc253657540"/>
      <w:bookmarkStart w:id="469" w:name="_Toc253657821"/>
      <w:bookmarkStart w:id="470" w:name="_Toc253670688"/>
      <w:bookmarkStart w:id="471" w:name="_Toc253671073"/>
      <w:bookmarkStart w:id="472" w:name="_Toc253671090"/>
      <w:bookmarkStart w:id="473" w:name="_Toc253671174"/>
      <w:bookmarkStart w:id="474" w:name="_Toc253671198"/>
      <w:bookmarkStart w:id="475" w:name="_Toc253671243"/>
      <w:bookmarkStart w:id="476" w:name="_Toc253671505"/>
      <w:bookmarkStart w:id="477" w:name="_Toc253671648"/>
      <w:bookmarkStart w:id="478" w:name="_Toc253671682"/>
      <w:bookmarkStart w:id="479" w:name="_Toc253671730"/>
      <w:bookmarkStart w:id="480" w:name="_Toc254336597"/>
      <w:bookmarkStart w:id="481" w:name="_Toc254336781"/>
      <w:bookmarkStart w:id="482" w:name="_Toc254336823"/>
      <w:bookmarkStart w:id="483" w:name="_Toc254336838"/>
      <w:bookmarkStart w:id="484" w:name="_Toc254337342"/>
      <w:bookmarkStart w:id="485" w:name="_Toc254337574"/>
      <w:bookmarkStart w:id="486" w:name="_Toc254872237"/>
      <w:bookmarkStart w:id="487" w:name="_Toc376869538"/>
      <w:r w:rsidRPr="005B40FF">
        <w:t>Antal deltagare</w:t>
      </w:r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</w:p>
    <w:p w:rsidR="00CE2813" w:rsidRPr="00AD6E28" w:rsidRDefault="00CE2813" w:rsidP="00FA6CF8">
      <w:pPr>
        <w:pStyle w:val="Brdtext"/>
      </w:pPr>
    </w:p>
    <w:p w:rsidR="00CE2813" w:rsidRPr="005B40FF" w:rsidRDefault="00CE2813" w:rsidP="00E85C54">
      <w:pPr>
        <w:pStyle w:val="Rubrik2"/>
      </w:pPr>
      <w:bookmarkStart w:id="488" w:name="_Toc231962088"/>
      <w:bookmarkStart w:id="489" w:name="_Toc231962102"/>
      <w:bookmarkStart w:id="490" w:name="_Toc231962116"/>
      <w:bookmarkStart w:id="491" w:name="_Toc231962130"/>
      <w:bookmarkStart w:id="492" w:name="_Toc231962155"/>
      <w:bookmarkStart w:id="493" w:name="_Toc231962180"/>
      <w:bookmarkStart w:id="494" w:name="_Toc231962249"/>
      <w:bookmarkStart w:id="495" w:name="_Toc231962498"/>
      <w:bookmarkStart w:id="496" w:name="_Toc231976413"/>
      <w:bookmarkStart w:id="497" w:name="_Toc231977012"/>
      <w:bookmarkStart w:id="498" w:name="_Toc231977060"/>
      <w:bookmarkStart w:id="499" w:name="_Toc231977075"/>
      <w:bookmarkStart w:id="500" w:name="_Toc252960635"/>
      <w:bookmarkStart w:id="501" w:name="_Toc252960649"/>
      <w:bookmarkStart w:id="502" w:name="_Toc252960867"/>
      <w:bookmarkStart w:id="503" w:name="_Toc252960885"/>
      <w:bookmarkStart w:id="504" w:name="_Toc252961179"/>
      <w:bookmarkStart w:id="505" w:name="_Toc252961197"/>
      <w:bookmarkStart w:id="506" w:name="_Toc252961356"/>
      <w:bookmarkStart w:id="507" w:name="_Toc253579103"/>
      <w:bookmarkStart w:id="508" w:name="_Toc253579874"/>
      <w:bookmarkStart w:id="509" w:name="_Toc253579965"/>
      <w:bookmarkStart w:id="510" w:name="_Toc253656344"/>
      <w:bookmarkStart w:id="511" w:name="_Toc253657541"/>
      <w:bookmarkStart w:id="512" w:name="_Toc253657822"/>
      <w:bookmarkStart w:id="513" w:name="_Toc253670689"/>
      <w:bookmarkStart w:id="514" w:name="_Toc253671074"/>
      <w:bookmarkStart w:id="515" w:name="_Toc253671091"/>
      <w:bookmarkStart w:id="516" w:name="_Toc253671175"/>
      <w:bookmarkStart w:id="517" w:name="_Toc253671199"/>
      <w:bookmarkStart w:id="518" w:name="_Toc253671244"/>
      <w:bookmarkStart w:id="519" w:name="_Toc253671506"/>
      <w:bookmarkStart w:id="520" w:name="_Toc253671649"/>
      <w:bookmarkStart w:id="521" w:name="_Toc253671683"/>
      <w:bookmarkStart w:id="522" w:name="_Toc253671731"/>
      <w:bookmarkStart w:id="523" w:name="_Toc254336598"/>
      <w:bookmarkStart w:id="524" w:name="_Toc254336782"/>
      <w:bookmarkStart w:id="525" w:name="_Toc254336824"/>
      <w:bookmarkStart w:id="526" w:name="_Toc254336839"/>
      <w:bookmarkStart w:id="527" w:name="_Toc254337343"/>
      <w:bookmarkStart w:id="528" w:name="_Toc254337575"/>
      <w:bookmarkStart w:id="529" w:name="_Toc254872238"/>
      <w:bookmarkStart w:id="530" w:name="_Toc376869539"/>
      <w:r w:rsidRPr="005B40FF">
        <w:t>Uppföljning/Utvärderingsmetod</w:t>
      </w:r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:rsidR="00CE2813" w:rsidRPr="00AD6E28" w:rsidRDefault="00CE2813" w:rsidP="00FA6CF8">
      <w:pPr>
        <w:pStyle w:val="Brdtext"/>
      </w:pPr>
    </w:p>
    <w:p w:rsidR="00CE2813" w:rsidRPr="005B40FF" w:rsidRDefault="00CE2813" w:rsidP="00E85C54">
      <w:pPr>
        <w:pStyle w:val="Rubrik2"/>
      </w:pPr>
      <w:bookmarkStart w:id="531" w:name="_Toc253579875"/>
      <w:bookmarkStart w:id="532" w:name="_Toc253579966"/>
      <w:bookmarkStart w:id="533" w:name="_Toc253656345"/>
      <w:bookmarkStart w:id="534" w:name="_Toc253657542"/>
      <w:bookmarkStart w:id="535" w:name="_Toc253657823"/>
      <w:bookmarkStart w:id="536" w:name="_Toc253670690"/>
      <w:bookmarkStart w:id="537" w:name="_Toc253671075"/>
      <w:bookmarkStart w:id="538" w:name="_Toc253671092"/>
      <w:bookmarkStart w:id="539" w:name="_Toc253671176"/>
      <w:bookmarkStart w:id="540" w:name="_Toc253671200"/>
      <w:bookmarkStart w:id="541" w:name="_Toc253671245"/>
      <w:bookmarkStart w:id="542" w:name="_Toc253671507"/>
      <w:bookmarkStart w:id="543" w:name="_Toc253671650"/>
      <w:bookmarkStart w:id="544" w:name="_Toc253671684"/>
      <w:bookmarkStart w:id="545" w:name="_Toc253671732"/>
      <w:bookmarkStart w:id="546" w:name="_Toc254336599"/>
      <w:bookmarkStart w:id="547" w:name="_Toc254336783"/>
      <w:bookmarkStart w:id="548" w:name="_Toc254336825"/>
      <w:bookmarkStart w:id="549" w:name="_Toc254336840"/>
      <w:bookmarkStart w:id="550" w:name="_Toc254337344"/>
      <w:bookmarkStart w:id="551" w:name="_Toc254337576"/>
      <w:bookmarkStart w:id="552" w:name="_Toc254872239"/>
      <w:bookmarkStart w:id="553" w:name="_Toc376869540"/>
      <w:r w:rsidRPr="005B40FF">
        <w:t>Övrigt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</w:p>
    <w:p w:rsidR="00CE2813" w:rsidRPr="00AD6E28" w:rsidRDefault="00CE2813" w:rsidP="00FA6CF8">
      <w:pPr>
        <w:pStyle w:val="Brdtext"/>
      </w:pPr>
    </w:p>
    <w:p w:rsidR="00CE2813" w:rsidRPr="005B40FF" w:rsidRDefault="00CE2813" w:rsidP="00E85C54">
      <w:pPr>
        <w:pStyle w:val="Rubrik1"/>
      </w:pPr>
      <w:bookmarkStart w:id="554" w:name="_Toc231962089"/>
      <w:bookmarkStart w:id="555" w:name="_Toc231962103"/>
      <w:bookmarkStart w:id="556" w:name="_Toc231962117"/>
      <w:bookmarkStart w:id="557" w:name="_Toc231962131"/>
      <w:bookmarkStart w:id="558" w:name="_Toc231962156"/>
      <w:bookmarkStart w:id="559" w:name="_Toc231962181"/>
      <w:bookmarkStart w:id="560" w:name="_Toc231962250"/>
      <w:bookmarkStart w:id="561" w:name="_Toc231962499"/>
      <w:bookmarkStart w:id="562" w:name="_Toc231976414"/>
      <w:bookmarkStart w:id="563" w:name="_Toc231977013"/>
      <w:bookmarkStart w:id="564" w:name="_Toc231977061"/>
      <w:bookmarkStart w:id="565" w:name="_Toc231977076"/>
      <w:bookmarkStart w:id="566" w:name="_Toc252960636"/>
      <w:bookmarkStart w:id="567" w:name="_Toc252960650"/>
      <w:bookmarkStart w:id="568" w:name="_Toc252960868"/>
      <w:bookmarkStart w:id="569" w:name="_Toc252960886"/>
      <w:bookmarkStart w:id="570" w:name="_Toc252961180"/>
      <w:bookmarkStart w:id="571" w:name="_Toc252961198"/>
      <w:bookmarkStart w:id="572" w:name="_Toc252961357"/>
      <w:bookmarkStart w:id="573" w:name="_Toc253579104"/>
      <w:bookmarkStart w:id="574" w:name="_Toc253579876"/>
      <w:bookmarkStart w:id="575" w:name="_Toc253579967"/>
      <w:bookmarkStart w:id="576" w:name="_Toc253656346"/>
      <w:bookmarkStart w:id="577" w:name="_Toc253657543"/>
      <w:bookmarkStart w:id="578" w:name="_Toc253657824"/>
      <w:bookmarkStart w:id="579" w:name="_Toc253670691"/>
      <w:bookmarkStart w:id="580" w:name="_Toc253671076"/>
      <w:bookmarkStart w:id="581" w:name="_Toc253671093"/>
      <w:bookmarkStart w:id="582" w:name="_Toc253671177"/>
      <w:bookmarkStart w:id="583" w:name="_Toc253671201"/>
      <w:bookmarkStart w:id="584" w:name="_Toc253671246"/>
      <w:bookmarkStart w:id="585" w:name="_Toc253671508"/>
      <w:bookmarkStart w:id="586" w:name="_Toc253671651"/>
      <w:bookmarkStart w:id="587" w:name="_Toc253671685"/>
      <w:bookmarkStart w:id="588" w:name="_Toc253671733"/>
      <w:bookmarkStart w:id="589" w:name="_Toc254336600"/>
      <w:bookmarkStart w:id="590" w:name="_Toc254336784"/>
      <w:bookmarkStart w:id="591" w:name="_Toc254336826"/>
      <w:bookmarkStart w:id="592" w:name="_Toc254336841"/>
      <w:bookmarkStart w:id="593" w:name="_Toc254337345"/>
      <w:bookmarkStart w:id="594" w:name="_Toc254337577"/>
      <w:bookmarkStart w:id="595" w:name="_Toc254872240"/>
      <w:bookmarkStart w:id="596" w:name="_Toc376869541"/>
      <w:r w:rsidRPr="005B40FF">
        <w:t>Ämnesbeskrivningar</w:t>
      </w:r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r w:rsidRPr="005B40FF">
        <w:t>/Schema</w:t>
      </w:r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</w:p>
    <w:p w:rsidR="00CE2813" w:rsidRPr="00AD6E28" w:rsidRDefault="00CE2813" w:rsidP="00FA6CF8">
      <w:pPr>
        <w:pStyle w:val="Brdtext"/>
      </w:pPr>
      <w:r w:rsidRPr="00AD6E28">
        <w:t xml:space="preserve">(Ämnesbeskrivningar görs alltid vid kurskategori 1. Om möjligt vid kategori 2-4. Inte för kategori 5. Vid kategori </w:t>
      </w:r>
      <w:r>
        <w:t>3</w:t>
      </w:r>
      <w:r w:rsidRPr="00AD6E28">
        <w:t>-5 kan schema ersätta ämnesbeskrivnin</w:t>
      </w:r>
      <w:r>
        <w:t>g</w:t>
      </w:r>
      <w:r w:rsidRPr="00AD6E28">
        <w:t>arna.</w:t>
      </w:r>
      <w:r>
        <w:t xml:space="preserve"> </w:t>
      </w:r>
      <w:r w:rsidRPr="00AD6E28">
        <w:t>Vid kurskategori 1</w:t>
      </w:r>
      <w:r>
        <w:t>, 2 och ibland 3</w:t>
      </w:r>
      <w:r w:rsidRPr="00AD6E28">
        <w:t xml:space="preserve"> finns koppling till Målanalys och vid kurskategori 1 </w:t>
      </w:r>
      <w:r>
        <w:t xml:space="preserve">och 2 </w:t>
      </w:r>
      <w:r w:rsidRPr="00AD6E28">
        <w:t>även Design/Kursplan, därför infogas då följande anmärkning:</w:t>
      </w:r>
      <w:r>
        <w:t>)</w:t>
      </w:r>
    </w:p>
    <w:p w:rsidR="00CE2813" w:rsidRPr="00AD6E28" w:rsidRDefault="00CE2813" w:rsidP="00FA6CF8">
      <w:pPr>
        <w:pStyle w:val="Brdtext"/>
      </w:pPr>
      <w:r w:rsidRPr="00AD6E28">
        <w:rPr>
          <w:b/>
        </w:rPr>
        <w:t xml:space="preserve">Anmärkning: </w:t>
      </w:r>
      <w:r w:rsidRPr="00AD6E28">
        <w:t>Vid undervisningsmålen nedan betyder bokstäverna A, K respektive F att målen huvudsakligen har karaktären av attityd/förståelse (A), kunskap (K) respektive färdighet (F). utöver dessa mål är pedagogiska mål (P) inlagda för att själva lärandet ska optimeras. För varje mål anges även mål-ID för att möjliggöra spårbarhet till målanalysen.</w:t>
      </w:r>
    </w:p>
    <w:p w:rsidR="00CE2813" w:rsidRDefault="00CE2813" w:rsidP="00FA6CF8">
      <w:pPr>
        <w:pStyle w:val="Brdtext"/>
      </w:pPr>
      <w:r>
        <w:t>(I ämnesbeskrivningarna återkommer ofta samma miljö, metod och media. För att slippa upprepningar kan då följande stycke infogas här:)</w:t>
      </w:r>
    </w:p>
    <w:p w:rsidR="00CE2813" w:rsidRDefault="00CE2813" w:rsidP="00FA6CF8">
      <w:pPr>
        <w:pStyle w:val="Brdtext"/>
      </w:pPr>
      <w:r>
        <w:t xml:space="preserve">I ämnesbeskrivningarna nedan är, där inte annat anges, </w:t>
      </w:r>
      <w:r>
        <w:rPr>
          <w:i/>
        </w:rPr>
        <w:t>undervisningsmiljön</w:t>
      </w:r>
      <w:r>
        <w:t xml:space="preserve"> lektionssal med dataprojektor, </w:t>
      </w:r>
      <w:r>
        <w:rPr>
          <w:i/>
        </w:rPr>
        <w:t>undervisningsmetoden</w:t>
      </w:r>
      <w:r>
        <w:t xml:space="preserve"> lärarledd lektion samt </w:t>
      </w:r>
      <w:r>
        <w:rPr>
          <w:i/>
        </w:rPr>
        <w:t>media</w:t>
      </w:r>
      <w:r>
        <w:t xml:space="preserve"> elevhäften och PowerPoint-presentationer.</w:t>
      </w:r>
    </w:p>
    <w:p w:rsidR="00CE2813" w:rsidRPr="00AD6E28" w:rsidRDefault="00CE2813" w:rsidP="00FA6CF8">
      <w:pPr>
        <w:pStyle w:val="Brdtext"/>
      </w:pPr>
      <w:r>
        <w:t>(</w:t>
      </w:r>
      <w:r w:rsidRPr="00AD6E28">
        <w:t>Ämnesbeskrivningarna har följande form:)</w:t>
      </w:r>
    </w:p>
    <w:p w:rsidR="00CE2813" w:rsidRPr="005B40FF" w:rsidRDefault="00CE2813" w:rsidP="00E85C54">
      <w:pPr>
        <w:pStyle w:val="Rubrik2"/>
      </w:pPr>
      <w:bookmarkStart w:id="597" w:name="_Toc231962091"/>
      <w:bookmarkStart w:id="598" w:name="_Toc231962105"/>
      <w:bookmarkStart w:id="599" w:name="_Toc231962119"/>
      <w:bookmarkStart w:id="600" w:name="_Toc231962138"/>
      <w:bookmarkStart w:id="601" w:name="_Toc231962158"/>
      <w:bookmarkStart w:id="602" w:name="_Toc231962183"/>
      <w:bookmarkStart w:id="603" w:name="_Toc231962252"/>
      <w:bookmarkStart w:id="604" w:name="_Toc231962501"/>
      <w:bookmarkStart w:id="605" w:name="_Toc231976416"/>
      <w:bookmarkStart w:id="606" w:name="_Toc231977015"/>
      <w:bookmarkStart w:id="607" w:name="_Toc231977063"/>
      <w:bookmarkStart w:id="608" w:name="_Toc231977078"/>
      <w:bookmarkStart w:id="609" w:name="_Toc252960637"/>
      <w:bookmarkStart w:id="610" w:name="_Toc252960651"/>
      <w:bookmarkStart w:id="611" w:name="_Toc252960869"/>
      <w:bookmarkStart w:id="612" w:name="_Toc252960887"/>
      <w:bookmarkStart w:id="613" w:name="_Toc252961181"/>
      <w:bookmarkStart w:id="614" w:name="_Toc252961199"/>
      <w:bookmarkStart w:id="615" w:name="_Toc252961358"/>
      <w:bookmarkStart w:id="616" w:name="_Toc253579105"/>
      <w:bookmarkStart w:id="617" w:name="_Toc253579877"/>
      <w:bookmarkStart w:id="618" w:name="_Toc253579968"/>
      <w:bookmarkStart w:id="619" w:name="_Toc253656347"/>
      <w:bookmarkStart w:id="620" w:name="_Toc253657544"/>
      <w:bookmarkStart w:id="621" w:name="_Toc253657825"/>
      <w:bookmarkStart w:id="622" w:name="_Toc253670692"/>
      <w:bookmarkStart w:id="623" w:name="_Toc253671077"/>
      <w:bookmarkStart w:id="624" w:name="_Toc253671094"/>
      <w:bookmarkStart w:id="625" w:name="_Toc253671178"/>
      <w:bookmarkStart w:id="626" w:name="_Toc253671202"/>
      <w:bookmarkStart w:id="627" w:name="_Toc253671247"/>
      <w:bookmarkStart w:id="628" w:name="_Toc253671509"/>
      <w:bookmarkStart w:id="629" w:name="_Toc253671652"/>
      <w:bookmarkStart w:id="630" w:name="_Toc253671686"/>
      <w:bookmarkStart w:id="631" w:name="_Toc253671734"/>
      <w:bookmarkStart w:id="632" w:name="_Toc254336601"/>
      <w:bookmarkStart w:id="633" w:name="_Toc254336785"/>
      <w:bookmarkStart w:id="634" w:name="_Toc254336827"/>
      <w:bookmarkStart w:id="635" w:name="_Toc254336842"/>
      <w:bookmarkStart w:id="636" w:name="_Toc254337346"/>
      <w:bookmarkStart w:id="637" w:name="_Toc254337578"/>
      <w:bookmarkStart w:id="638" w:name="_Toc254872241"/>
      <w:bookmarkStart w:id="639" w:name="_Toc376869542"/>
      <w:r w:rsidRPr="005B40FF">
        <w:t>Avsnittsnamn</w:t>
      </w:r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</w:p>
    <w:p w:rsidR="00CE2813" w:rsidRPr="005B40FF" w:rsidRDefault="00CE2813" w:rsidP="00E85C54">
      <w:pPr>
        <w:pStyle w:val="Rubrik3"/>
      </w:pPr>
      <w:bookmarkStart w:id="640" w:name="_Toc231962139"/>
      <w:r w:rsidRPr="005B40FF">
        <w:t>Ämnesmål</w:t>
      </w:r>
      <w:bookmarkEnd w:id="640"/>
    </w:p>
    <w:p w:rsidR="00CE2813" w:rsidRPr="005B40FF" w:rsidRDefault="00CE2813" w:rsidP="00E85C54">
      <w:pPr>
        <w:pStyle w:val="Rubrik3"/>
      </w:pPr>
      <w:bookmarkStart w:id="641" w:name="_Toc231962140"/>
      <w:r w:rsidRPr="005B40FF">
        <w:t>Undervisningsmål</w:t>
      </w:r>
      <w:bookmarkEnd w:id="641"/>
    </w:p>
    <w:p w:rsidR="00CE2813" w:rsidRPr="005B40FF" w:rsidRDefault="00CE2813" w:rsidP="00E85C54">
      <w:pPr>
        <w:pStyle w:val="Rubrik3"/>
      </w:pPr>
      <w:bookmarkStart w:id="642" w:name="_Toc231962141"/>
      <w:r w:rsidRPr="005B40FF">
        <w:t>Undervisningsmiljö</w:t>
      </w:r>
      <w:bookmarkEnd w:id="642"/>
    </w:p>
    <w:p w:rsidR="00CE2813" w:rsidRPr="005B40FF" w:rsidRDefault="00CE2813" w:rsidP="00E85C54">
      <w:pPr>
        <w:pStyle w:val="Rubrik3"/>
      </w:pPr>
      <w:bookmarkStart w:id="643" w:name="_Toc231962142"/>
      <w:r w:rsidRPr="005B40FF">
        <w:t>Undervisningsmetod</w:t>
      </w:r>
      <w:bookmarkEnd w:id="643"/>
    </w:p>
    <w:p w:rsidR="00CE2813" w:rsidRPr="005B40FF" w:rsidRDefault="00CE2813" w:rsidP="00E85C54">
      <w:pPr>
        <w:pStyle w:val="Rubrik3"/>
      </w:pPr>
      <w:bookmarkStart w:id="644" w:name="_Toc231962143"/>
      <w:r w:rsidRPr="005B40FF">
        <w:t>Undervisningsmedia</w:t>
      </w:r>
      <w:bookmarkEnd w:id="644"/>
    </w:p>
    <w:p w:rsidR="00CE2813" w:rsidRPr="005B40FF" w:rsidRDefault="00CE2813" w:rsidP="00E85C54">
      <w:pPr>
        <w:pStyle w:val="Rubrik2"/>
      </w:pPr>
      <w:bookmarkStart w:id="645" w:name="_Toc231962253"/>
      <w:bookmarkStart w:id="646" w:name="_Toc231962502"/>
      <w:bookmarkStart w:id="647" w:name="_Toc231976417"/>
      <w:bookmarkStart w:id="648" w:name="_Toc231977016"/>
      <w:bookmarkStart w:id="649" w:name="_Toc231977064"/>
      <w:bookmarkStart w:id="650" w:name="_Toc231977079"/>
      <w:bookmarkStart w:id="651" w:name="_Toc252960638"/>
      <w:bookmarkStart w:id="652" w:name="_Toc252960652"/>
      <w:bookmarkStart w:id="653" w:name="_Toc252960870"/>
      <w:bookmarkStart w:id="654" w:name="_Toc252960888"/>
      <w:bookmarkStart w:id="655" w:name="_Toc252961182"/>
      <w:bookmarkStart w:id="656" w:name="_Toc252961200"/>
      <w:bookmarkStart w:id="657" w:name="_Toc252961359"/>
      <w:bookmarkStart w:id="658" w:name="_Toc253579106"/>
      <w:bookmarkStart w:id="659" w:name="_Toc253579878"/>
      <w:bookmarkStart w:id="660" w:name="_Toc253579969"/>
      <w:bookmarkStart w:id="661" w:name="_Toc253656348"/>
      <w:bookmarkStart w:id="662" w:name="_Toc253657545"/>
      <w:bookmarkStart w:id="663" w:name="_Toc253657826"/>
      <w:bookmarkStart w:id="664" w:name="_Toc253670693"/>
      <w:bookmarkStart w:id="665" w:name="_Toc253671078"/>
      <w:bookmarkStart w:id="666" w:name="_Toc253671095"/>
      <w:bookmarkStart w:id="667" w:name="_Toc253671179"/>
      <w:bookmarkStart w:id="668" w:name="_Toc253671203"/>
      <w:bookmarkStart w:id="669" w:name="_Toc253671248"/>
      <w:bookmarkStart w:id="670" w:name="_Toc253671510"/>
      <w:bookmarkStart w:id="671" w:name="_Toc253671653"/>
      <w:bookmarkStart w:id="672" w:name="_Toc253671687"/>
      <w:bookmarkStart w:id="673" w:name="_Toc253671735"/>
      <w:bookmarkStart w:id="674" w:name="_Toc254336602"/>
      <w:bookmarkStart w:id="675" w:name="_Toc254336786"/>
      <w:bookmarkStart w:id="676" w:name="_Toc254336828"/>
      <w:bookmarkStart w:id="677" w:name="_Toc254336843"/>
      <w:bookmarkStart w:id="678" w:name="_Toc254337347"/>
      <w:bookmarkStart w:id="679" w:name="_Toc254337579"/>
      <w:bookmarkStart w:id="680" w:name="_Toc254872242"/>
      <w:bookmarkStart w:id="681" w:name="_Toc376869543"/>
      <w:r w:rsidRPr="005B40FF">
        <w:t>Avsnittsnamn</w:t>
      </w:r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</w:p>
    <w:p w:rsidR="00CE2813" w:rsidRPr="00AD6E28" w:rsidRDefault="00CE2813" w:rsidP="00FA6CF8">
      <w:pPr>
        <w:pStyle w:val="Brdtext"/>
      </w:pPr>
      <w:r w:rsidRPr="00AD6E28">
        <w:t>Osv.</w:t>
      </w:r>
    </w:p>
    <w:p w:rsidR="009F2530" w:rsidRPr="00CD52A7" w:rsidRDefault="009F2530" w:rsidP="00FA6CF8">
      <w:pPr>
        <w:pStyle w:val="Brdtext"/>
      </w:pPr>
    </w:p>
    <w:sectPr w:rsidR="009F2530" w:rsidRPr="00CD52A7" w:rsidSect="005B40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850" w:bottom="1134" w:left="1587" w:header="73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813" w:rsidRDefault="00CE2813" w:rsidP="009B348D">
      <w:r>
        <w:separator/>
      </w:r>
    </w:p>
  </w:endnote>
  <w:endnote w:type="continuationSeparator" w:id="0">
    <w:p w:rsidR="00CE2813" w:rsidRDefault="00CE2813" w:rsidP="009B3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C54" w:rsidRDefault="00E85C54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0FF" w:rsidRDefault="005B40FF" w:rsidP="00E8306B">
    <w:pPr>
      <w:pStyle w:val="Sidfot"/>
      <w:pBdr>
        <w:top w:val="single" w:sz="4" w:space="1" w:color="auto"/>
      </w:pBdr>
      <w:jc w:val="right"/>
    </w:pPr>
    <w:r>
      <w:fldChar w:fldCharType="begin"/>
    </w:r>
    <w:r>
      <w:instrText xml:space="preserve"> PAGE </w:instrText>
    </w:r>
    <w:r>
      <w:fldChar w:fldCharType="separate"/>
    </w:r>
    <w:r w:rsidR="00E16A04">
      <w:t>4</w:t>
    </w:r>
    <w:r>
      <w:fldChar w:fldCharType="end"/>
    </w:r>
    <w:r>
      <w:t xml:space="preserve"> </w:t>
    </w:r>
    <w:r w:rsidR="00E16A04">
      <w:t>(5)</w:t>
    </w:r>
  </w:p>
  <w:p w:rsidR="005B40FF" w:rsidRDefault="005B40FF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FkaHeaderTabl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00" w:firstRow="0" w:lastRow="0" w:firstColumn="0" w:lastColumn="0" w:noHBand="0" w:noVBand="0"/>
    </w:tblPr>
    <w:tblGrid>
      <w:gridCol w:w="8618"/>
      <w:gridCol w:w="844"/>
    </w:tblGrid>
    <w:tr w:rsidR="005B40FF" w:rsidTr="00A256EA">
      <w:tc>
        <w:tcPr>
          <w:tcW w:w="8618" w:type="dxa"/>
        </w:tcPr>
        <w:p w:rsidR="005B40FF" w:rsidRDefault="005B40FF" w:rsidP="00A256EA">
          <w:pPr>
            <w:pStyle w:val="Sidfot"/>
          </w:pPr>
          <w:r>
            <w:rPr>
              <w:b/>
            </w:rPr>
            <w:t xml:space="preserve">Delgivning: </w:t>
          </w:r>
          <w:sdt>
            <w:sdtPr>
              <w:tag w:val="Delgivning"/>
              <w:id w:val="-703483637"/>
              <w:lock w:val="sdtContentLocked"/>
              <w:dataBinding w:xpath="/fkaDoc/fkaDelgivning" w:storeItemID="{A23FF80D-A3FA-45DF-9969-F42AD708A450}"/>
              <w:text w:multiLine="1"/>
            </w:sdtPr>
            <w:sdtEndPr/>
            <w:sdtContent>
              <w:r w:rsidR="00E16A04">
                <w:t xml:space="preserve">Kursadministration, FPK, SME, STU, </w:t>
              </w:r>
            </w:sdtContent>
          </w:sdt>
        </w:p>
      </w:tc>
      <w:tc>
        <w:tcPr>
          <w:tcW w:w="844" w:type="dxa"/>
        </w:tcPr>
        <w:p w:rsidR="005B40FF" w:rsidRDefault="005B40FF" w:rsidP="00A256EA">
          <w:pPr>
            <w:pStyle w:val="Sidfot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16A04">
            <w:t>1</w:t>
          </w:r>
          <w:r>
            <w:fldChar w:fldCharType="end"/>
          </w:r>
          <w:r>
            <w:t xml:space="preserve"> </w:t>
          </w:r>
          <w:r w:rsidR="00E16A04">
            <w:t>(5)</w:t>
          </w:r>
        </w:p>
      </w:tc>
    </w:tr>
  </w:tbl>
  <w:p w:rsidR="00A623D0" w:rsidRPr="005B40FF" w:rsidRDefault="00A623D0" w:rsidP="005B40FF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813" w:rsidRDefault="00CE2813" w:rsidP="009B348D">
      <w:r>
        <w:separator/>
      </w:r>
    </w:p>
  </w:footnote>
  <w:footnote w:type="continuationSeparator" w:id="0">
    <w:p w:rsidR="00CE2813" w:rsidRDefault="00CE2813" w:rsidP="009B34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C54" w:rsidRDefault="00E85C54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FkaHeaderTabl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3572"/>
      <w:gridCol w:w="3005"/>
      <w:gridCol w:w="2098"/>
      <w:gridCol w:w="908"/>
    </w:tblGrid>
    <w:tr w:rsidR="005B40FF" w:rsidRPr="0092296A" w:rsidTr="003D7876">
      <w:tc>
        <w:tcPr>
          <w:tcW w:w="3572" w:type="dxa"/>
          <w:shd w:val="clear" w:color="auto" w:fill="auto"/>
        </w:tcPr>
        <w:p w:rsidR="005B40FF" w:rsidRPr="0092296A" w:rsidRDefault="005B40FF" w:rsidP="00E8306B">
          <w:pPr>
            <w:pStyle w:val="HeaderLabel"/>
          </w:pPr>
          <w:r w:rsidRPr="0092296A">
            <w:t>Dokumenttyp / Document type</w:t>
          </w:r>
        </w:p>
        <w:sdt>
          <w:sdtPr>
            <w:tag w:val="Dokumenttyp2"/>
            <w:id w:val="-1467266988"/>
            <w:lock w:val="sdtContentLocked"/>
            <w:placeholder>
              <w:docPart w:val="B401D9712CB44805B1B79A6AE522801E"/>
            </w:placeholder>
            <w:dataBinding w:xpath="/fkaDoc/fkaDokumenttyp" w:storeItemID="{A23FF80D-A3FA-45DF-9969-F42AD708A450}"/>
            <w:text/>
          </w:sdtPr>
          <w:sdtEndPr/>
          <w:sdtContent>
            <w:p w:rsidR="005B40FF" w:rsidRPr="0092296A" w:rsidRDefault="00480C9C" w:rsidP="00E8306B">
              <w:pPr>
                <w:pStyle w:val="Blankettext"/>
              </w:pPr>
              <w:r>
                <w:t>Utbildning</w:t>
              </w:r>
            </w:p>
          </w:sdtContent>
        </w:sdt>
      </w:tc>
      <w:tc>
        <w:tcPr>
          <w:tcW w:w="3005" w:type="dxa"/>
          <w:shd w:val="clear" w:color="auto" w:fill="auto"/>
        </w:tcPr>
        <w:p w:rsidR="005B40FF" w:rsidRPr="0092296A" w:rsidRDefault="005B40FF" w:rsidP="00E8306B">
          <w:pPr>
            <w:pStyle w:val="HeaderLabel"/>
          </w:pPr>
          <w:r w:rsidRPr="0092296A">
            <w:t>Klassificering / Classification</w:t>
          </w:r>
        </w:p>
        <w:sdt>
          <w:sdtPr>
            <w:tag w:val="Klassning2"/>
            <w:id w:val="324396199"/>
            <w:lock w:val="sdtContentLocked"/>
            <w:placeholder>
              <w:docPart w:val="763861E260074A4EA5423B970FACFB87"/>
            </w:placeholder>
            <w:dataBinding w:xpath="/fkaDoc/fkaKlassning" w:storeItemID="{A23FF80D-A3FA-45DF-9969-F42AD708A450}"/>
            <w:text/>
          </w:sdtPr>
          <w:sdtEndPr/>
          <w:sdtContent>
            <w:p w:rsidR="005B40FF" w:rsidRPr="0092296A" w:rsidRDefault="005B40FF" w:rsidP="00E8306B">
              <w:pPr>
                <w:pStyle w:val="Blankettext"/>
              </w:pPr>
              <w:r>
                <w:t>Företagsintern</w:t>
              </w:r>
            </w:p>
          </w:sdtContent>
        </w:sdt>
      </w:tc>
      <w:tc>
        <w:tcPr>
          <w:tcW w:w="2098" w:type="dxa"/>
          <w:shd w:val="clear" w:color="auto" w:fill="auto"/>
        </w:tcPr>
        <w:p w:rsidR="005B40FF" w:rsidRPr="00480C9C" w:rsidRDefault="005B40FF" w:rsidP="00E8306B">
          <w:pPr>
            <w:pStyle w:val="HeaderLabel"/>
            <w:rPr>
              <w:lang w:val="en-US"/>
            </w:rPr>
          </w:pPr>
          <w:r w:rsidRPr="00480C9C">
            <w:rPr>
              <w:lang w:val="en-US"/>
            </w:rPr>
            <w:t>Dok nr / Doc no</w:t>
          </w:r>
        </w:p>
        <w:sdt>
          <w:sdtPr>
            <w:tag w:val="Dokumentnummer2"/>
            <w:id w:val="921299091"/>
            <w:lock w:val="sdtContentLocked"/>
            <w:placeholder>
              <w:docPart w:val="F6C26E679EAB4728B18D81D1C213625A"/>
            </w:placeholder>
            <w:dataBinding w:xpath="/fkaDoc/fkaDokumentnummer" w:storeItemID="{A23FF80D-A3FA-45DF-9969-F42AD708A450}"/>
            <w:text/>
          </w:sdtPr>
          <w:sdtEndPr/>
          <w:sdtContent>
            <w:p w:rsidR="005B40FF" w:rsidRPr="00480C9C" w:rsidRDefault="00480C9C" w:rsidP="00E8306B">
              <w:pPr>
                <w:pStyle w:val="Blankettext"/>
                <w:rPr>
                  <w:lang w:val="en-US"/>
                </w:rPr>
              </w:pPr>
              <w:r>
                <w:t>FP-2013-0129</w:t>
              </w:r>
            </w:p>
          </w:sdtContent>
        </w:sdt>
      </w:tc>
      <w:tc>
        <w:tcPr>
          <w:tcW w:w="908" w:type="dxa"/>
          <w:shd w:val="clear" w:color="auto" w:fill="auto"/>
        </w:tcPr>
        <w:p w:rsidR="005B40FF" w:rsidRPr="0092296A" w:rsidRDefault="005B40FF" w:rsidP="00E8306B">
          <w:pPr>
            <w:pStyle w:val="HeaderLabel"/>
          </w:pPr>
          <w:r w:rsidRPr="0092296A">
            <w:t>Rev</w:t>
          </w:r>
        </w:p>
        <w:sdt>
          <w:sdtPr>
            <w:tag w:val="Rev2"/>
            <w:id w:val="-1427341458"/>
            <w:lock w:val="sdtContentLocked"/>
            <w:placeholder>
              <w:docPart w:val="FB1835D0117F4ED0916C95C0F1923F8C"/>
            </w:placeholder>
            <w:dataBinding w:xpath="/fkaDoc/fkaRev" w:storeItemID="{A23FF80D-A3FA-45DF-9969-F42AD708A450}"/>
            <w:text/>
          </w:sdtPr>
          <w:sdtEndPr/>
          <w:sdtContent>
            <w:p w:rsidR="005B40FF" w:rsidRPr="0092296A" w:rsidRDefault="00480C9C" w:rsidP="00E8306B">
              <w:pPr>
                <w:pStyle w:val="Blankettext"/>
              </w:pPr>
              <w:r>
                <w:t>0.01</w:t>
              </w:r>
            </w:p>
          </w:sdtContent>
        </w:sdt>
      </w:tc>
    </w:tr>
  </w:tbl>
  <w:p w:rsidR="00A623D0" w:rsidRPr="005B40FF" w:rsidRDefault="00A623D0" w:rsidP="005B40FF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0FF" w:rsidRPr="00FC3F12" w:rsidRDefault="005B40FF" w:rsidP="0084436E">
    <w:pPr>
      <w:spacing w:before="120" w:after="160"/>
      <w:rPr>
        <w:rFonts w:ascii="Arial" w:hAnsi="Arial" w:cs="Arial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1" layoutInCell="1" allowOverlap="1" wp14:anchorId="344031C1" wp14:editId="1DC17B34">
          <wp:simplePos x="0" y="0"/>
          <wp:positionH relativeFrom="page">
            <wp:posOffset>5780405</wp:posOffset>
          </wp:positionH>
          <wp:positionV relativeFrom="page">
            <wp:posOffset>360045</wp:posOffset>
          </wp:positionV>
          <wp:extent cx="1439545" cy="309245"/>
          <wp:effectExtent l="0" t="0" r="8255" b="0"/>
          <wp:wrapNone/>
          <wp:docPr id="3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TTENFALL Logo (SW_pos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545" cy="309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C3F12">
      <w:rPr>
        <w:rFonts w:ascii="Arial" w:hAnsi="Arial" w:cs="Arial"/>
        <w:b/>
        <w:sz w:val="28"/>
        <w:szCs w:val="28"/>
      </w:rPr>
      <w:t xml:space="preserve">Forsmarks </w:t>
    </w:r>
    <w:r>
      <w:rPr>
        <w:rFonts w:ascii="Arial" w:hAnsi="Arial" w:cs="Arial"/>
        <w:b/>
        <w:sz w:val="28"/>
        <w:szCs w:val="28"/>
      </w:rPr>
      <w:t>K</w:t>
    </w:r>
    <w:r w:rsidRPr="00FC3F12">
      <w:rPr>
        <w:rFonts w:ascii="Arial" w:hAnsi="Arial" w:cs="Arial"/>
        <w:b/>
        <w:sz w:val="28"/>
        <w:szCs w:val="28"/>
      </w:rPr>
      <w:t>raftgrupp</w:t>
    </w:r>
  </w:p>
  <w:tbl>
    <w:tblPr>
      <w:tblStyle w:val="FkaHeaderTab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3572"/>
      <w:gridCol w:w="1814"/>
      <w:gridCol w:w="1191"/>
      <w:gridCol w:w="907"/>
      <w:gridCol w:w="1191"/>
      <w:gridCol w:w="908"/>
    </w:tblGrid>
    <w:tr w:rsidR="005B40FF" w:rsidRPr="00FB0586" w:rsidTr="0084436E">
      <w:tc>
        <w:tcPr>
          <w:tcW w:w="3572" w:type="dxa"/>
          <w:tcBorders>
            <w:bottom w:val="single" w:sz="4" w:space="0" w:color="auto"/>
          </w:tcBorders>
        </w:tcPr>
        <w:p w:rsidR="005B40FF" w:rsidRPr="00FB0586" w:rsidRDefault="005B40FF" w:rsidP="0084436E">
          <w:pPr>
            <w:pStyle w:val="Blankettext"/>
          </w:pPr>
        </w:p>
      </w:tc>
      <w:tc>
        <w:tcPr>
          <w:tcW w:w="3005" w:type="dxa"/>
          <w:gridSpan w:val="2"/>
          <w:tcBorders>
            <w:bottom w:val="single" w:sz="4" w:space="0" w:color="auto"/>
          </w:tcBorders>
        </w:tcPr>
        <w:p w:rsidR="005B40FF" w:rsidRPr="00FB0586" w:rsidRDefault="005B40FF" w:rsidP="0084436E">
          <w:pPr>
            <w:pStyle w:val="HeaderLabel"/>
          </w:pPr>
          <w:r w:rsidRPr="00FB0586">
            <w:t>Dokumenttyp / Document type</w:t>
          </w:r>
        </w:p>
        <w:sdt>
          <w:sdtPr>
            <w:tag w:val="Dokumenttyp1"/>
            <w:id w:val="-229468817"/>
            <w:lock w:val="sdtContentLocked"/>
            <w:dataBinding w:xpath="/fkaDoc/fkaDokumenttyp" w:storeItemID="{A23FF80D-A3FA-45DF-9969-F42AD708A450}"/>
            <w:text/>
          </w:sdtPr>
          <w:sdtEndPr/>
          <w:sdtContent>
            <w:p w:rsidR="005B40FF" w:rsidRPr="00FB0586" w:rsidRDefault="00480C9C" w:rsidP="0084436E">
              <w:pPr>
                <w:pStyle w:val="Blankettext"/>
              </w:pPr>
              <w:r>
                <w:t>Utbildning</w:t>
              </w:r>
            </w:p>
          </w:sdtContent>
        </w:sdt>
      </w:tc>
      <w:tc>
        <w:tcPr>
          <w:tcW w:w="3006" w:type="dxa"/>
          <w:gridSpan w:val="3"/>
          <w:tcBorders>
            <w:bottom w:val="single" w:sz="4" w:space="0" w:color="auto"/>
          </w:tcBorders>
        </w:tcPr>
        <w:p w:rsidR="005B40FF" w:rsidRPr="00FB0586" w:rsidRDefault="005B40FF" w:rsidP="0084436E">
          <w:pPr>
            <w:pStyle w:val="HeaderLabel"/>
          </w:pPr>
          <w:r w:rsidRPr="00FB0586">
            <w:t>Klassificering / Classification</w:t>
          </w:r>
        </w:p>
        <w:sdt>
          <w:sdtPr>
            <w:tag w:val="Klassning1"/>
            <w:id w:val="445279225"/>
            <w:lock w:val="sdtContentLocked"/>
            <w:dataBinding w:xpath="/fkaDoc/fkaKlassning" w:storeItemID="{A23FF80D-A3FA-45DF-9969-F42AD708A450}"/>
            <w:text/>
          </w:sdtPr>
          <w:sdtEndPr/>
          <w:sdtContent>
            <w:p w:rsidR="005B40FF" w:rsidRPr="00FB0586" w:rsidRDefault="005B40FF" w:rsidP="0084436E">
              <w:pPr>
                <w:pStyle w:val="Blankettext"/>
              </w:pPr>
              <w:r>
                <w:t>Företagsintern</w:t>
              </w:r>
            </w:p>
          </w:sdtContent>
        </w:sdt>
      </w:tc>
    </w:tr>
    <w:tr w:rsidR="005B40FF" w:rsidRPr="00FB0586" w:rsidTr="0084436E">
      <w:tc>
        <w:tcPr>
          <w:tcW w:w="35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B40FF" w:rsidRPr="00FB0586" w:rsidRDefault="005B40FF" w:rsidP="0084436E">
          <w:pPr>
            <w:pStyle w:val="HeaderLabel"/>
          </w:pPr>
          <w:r w:rsidRPr="00FB0586">
            <w:t>Författare / Author</w:t>
          </w:r>
        </w:p>
        <w:sdt>
          <w:sdtPr>
            <w:tag w:val="Forfattare1"/>
            <w:id w:val="2016260560"/>
            <w:lock w:val="sdtContentLocked"/>
            <w:dataBinding w:xpath="/fkaDoc/fkaForfattare" w:storeItemID="{A23FF80D-A3FA-45DF-9969-F42AD708A450}"/>
            <w:text/>
          </w:sdtPr>
          <w:sdtEndPr/>
          <w:sdtContent>
            <w:p w:rsidR="005B40FF" w:rsidRPr="00FB0586" w:rsidRDefault="00480C9C" w:rsidP="0084436E">
              <w:pPr>
                <w:pStyle w:val="Blankettext"/>
              </w:pPr>
              <w:r>
                <w:t>Lindström Joachim</w:t>
              </w:r>
            </w:p>
          </w:sdtContent>
        </w:sdt>
      </w:tc>
      <w:tc>
        <w:tcPr>
          <w:tcW w:w="300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B40FF" w:rsidRPr="00FB0586" w:rsidRDefault="005B40FF" w:rsidP="0084436E">
          <w:pPr>
            <w:pStyle w:val="HeaderLabel"/>
          </w:pPr>
          <w:r>
            <w:t>Granskad av / Checked by</w:t>
          </w:r>
        </w:p>
        <w:sdt>
          <w:sdtPr>
            <w:tag w:val="Kontrollerad1"/>
            <w:id w:val="-430887528"/>
            <w:lock w:val="sdtContentLocked"/>
            <w:dataBinding w:xpath="/fkaDoc/fkaKontrollerad" w:storeItemID="{A23FF80D-A3FA-45DF-9969-F42AD708A450}"/>
            <w:text/>
          </w:sdtPr>
          <w:sdtEndPr/>
          <w:sdtContent>
            <w:p w:rsidR="005B40FF" w:rsidRPr="00FB0586" w:rsidRDefault="00480C9C" w:rsidP="0084436E">
              <w:pPr>
                <w:pStyle w:val="Blankettext"/>
              </w:pPr>
              <w:r>
                <w:t>SME</w:t>
              </w:r>
            </w:p>
          </w:sdtContent>
        </w:sdt>
      </w:tc>
      <w:tc>
        <w:tcPr>
          <w:tcW w:w="209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B40FF" w:rsidRPr="00480C9C" w:rsidRDefault="005B40FF" w:rsidP="0084436E">
          <w:pPr>
            <w:pStyle w:val="HeaderLabel"/>
            <w:rPr>
              <w:lang w:val="en-US"/>
            </w:rPr>
          </w:pPr>
          <w:r w:rsidRPr="00480C9C">
            <w:rPr>
              <w:lang w:val="en-US"/>
            </w:rPr>
            <w:t>Dok nr / Doc no</w:t>
          </w:r>
        </w:p>
        <w:sdt>
          <w:sdtPr>
            <w:tag w:val="Dokumentnummer1"/>
            <w:id w:val="1652944465"/>
            <w:lock w:val="sdtContentLocked"/>
            <w:dataBinding w:xpath="/fkaDoc/fkaDokumentnummer" w:storeItemID="{A23FF80D-A3FA-45DF-9969-F42AD708A450}"/>
            <w:text/>
          </w:sdtPr>
          <w:sdtEndPr/>
          <w:sdtContent>
            <w:p w:rsidR="005B40FF" w:rsidRPr="00480C9C" w:rsidRDefault="00480C9C" w:rsidP="0084436E">
              <w:pPr>
                <w:pStyle w:val="Blankettext"/>
                <w:rPr>
                  <w:lang w:val="en-US"/>
                </w:rPr>
              </w:pPr>
              <w:r>
                <w:t>FP-2013-0129</w:t>
              </w:r>
            </w:p>
          </w:sdtContent>
        </w:sdt>
      </w:tc>
      <w:tc>
        <w:tcPr>
          <w:tcW w:w="9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B40FF" w:rsidRPr="00FB0586" w:rsidRDefault="005B40FF" w:rsidP="0084436E">
          <w:pPr>
            <w:pStyle w:val="HeaderLabel"/>
          </w:pPr>
          <w:r w:rsidRPr="00FB0586">
            <w:t>Rev</w:t>
          </w:r>
        </w:p>
        <w:sdt>
          <w:sdtPr>
            <w:tag w:val="Rev1"/>
            <w:id w:val="337039147"/>
            <w:lock w:val="sdtContentLocked"/>
            <w:dataBinding w:xpath="/fkaDoc/fkaRev" w:storeItemID="{A23FF80D-A3FA-45DF-9969-F42AD708A450}"/>
            <w:text/>
          </w:sdtPr>
          <w:sdtEndPr/>
          <w:sdtContent>
            <w:p w:rsidR="005B40FF" w:rsidRPr="00FB0586" w:rsidRDefault="00480C9C" w:rsidP="0084436E">
              <w:pPr>
                <w:pStyle w:val="Blankettext"/>
              </w:pPr>
              <w:r>
                <w:t>0.01</w:t>
              </w:r>
            </w:p>
          </w:sdtContent>
        </w:sdt>
      </w:tc>
    </w:tr>
    <w:tr w:rsidR="005B40FF" w:rsidRPr="00FB0586" w:rsidTr="0084436E">
      <w:tc>
        <w:tcPr>
          <w:tcW w:w="35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B40FF" w:rsidRPr="00FB0586" w:rsidRDefault="005B40FF" w:rsidP="0084436E">
          <w:pPr>
            <w:pStyle w:val="HeaderLabel"/>
          </w:pPr>
          <w:r w:rsidRPr="00FB0586">
            <w:t>Fastställd av / Approved by</w:t>
          </w:r>
        </w:p>
        <w:sdt>
          <w:sdtPr>
            <w:tag w:val="Faststalld1"/>
            <w:id w:val="258960559"/>
            <w:lock w:val="sdtContentLocked"/>
            <w:dataBinding w:xpath="/fkaDoc/fkaFaststalld" w:storeItemID="{A23FF80D-A3FA-45DF-9969-F42AD708A450}"/>
            <w:text/>
          </w:sdtPr>
          <w:sdtEndPr/>
          <w:sdtContent>
            <w:p w:rsidR="005B40FF" w:rsidRPr="00FB0586" w:rsidRDefault="00480C9C" w:rsidP="0084436E">
              <w:pPr>
                <w:pStyle w:val="Blankettext"/>
              </w:pPr>
              <w:r>
                <w:t>cFP</w:t>
              </w:r>
            </w:p>
          </w:sdtContent>
        </w:sdt>
      </w:tc>
      <w:tc>
        <w:tcPr>
          <w:tcW w:w="18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B40FF" w:rsidRPr="00FB0586" w:rsidRDefault="005B40FF" w:rsidP="0084436E">
          <w:pPr>
            <w:pStyle w:val="HeaderLabel"/>
          </w:pPr>
          <w:r w:rsidRPr="00FB0586">
            <w:t>Datum / Date</w:t>
          </w:r>
        </w:p>
        <w:sdt>
          <w:sdtPr>
            <w:tag w:val="DocDatum1"/>
            <w:id w:val="-836457301"/>
            <w:lock w:val="sdtContentLocked"/>
            <w:showingPlcHdr/>
            <w:dataBinding w:xpath="/fkaDoc/fkaDocDatum" w:storeItemID="{A23FF80D-A3FA-45DF-9969-F42AD708A450}"/>
            <w:text/>
          </w:sdtPr>
          <w:sdtEndPr/>
          <w:sdtContent>
            <w:p w:rsidR="005B40FF" w:rsidRPr="00FB0586" w:rsidRDefault="00E16A04" w:rsidP="0084436E">
              <w:pPr>
                <w:pStyle w:val="Blankettext"/>
              </w:pPr>
              <w:r>
                <w:t xml:space="preserve">     </w:t>
              </w:r>
            </w:p>
          </w:sdtContent>
        </w:sdt>
      </w:tc>
      <w:tc>
        <w:tcPr>
          <w:tcW w:w="209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B40FF" w:rsidRPr="00FB0586" w:rsidRDefault="005B40FF" w:rsidP="0084436E">
          <w:pPr>
            <w:pStyle w:val="HeaderLabel"/>
          </w:pPr>
          <w:r w:rsidRPr="00FB0586">
            <w:t>Projektnr / Project no</w:t>
          </w:r>
        </w:p>
        <w:sdt>
          <w:sdtPr>
            <w:tag w:val="Projektnummer1"/>
            <w:id w:val="-2051520262"/>
            <w:lock w:val="sdtContentLocked"/>
            <w:showingPlcHdr/>
            <w:dataBinding w:xpath="/fkaDoc/fkaProjektnummer" w:storeItemID="{A23FF80D-A3FA-45DF-9969-F42AD708A450}"/>
            <w:text/>
          </w:sdtPr>
          <w:sdtEndPr/>
          <w:sdtContent>
            <w:p w:rsidR="005B40FF" w:rsidRPr="00FB0586" w:rsidRDefault="00E16A04" w:rsidP="0084436E">
              <w:pPr>
                <w:pStyle w:val="Blankettext"/>
              </w:pPr>
              <w:r>
                <w:t xml:space="preserve">     </w:t>
              </w:r>
            </w:p>
          </w:sdtContent>
        </w:sdt>
      </w:tc>
      <w:tc>
        <w:tcPr>
          <w:tcW w:w="209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B40FF" w:rsidRPr="00FB0586" w:rsidRDefault="005B40FF" w:rsidP="0084436E">
          <w:pPr>
            <w:pStyle w:val="HeaderLabel"/>
          </w:pPr>
          <w:r w:rsidRPr="00FB0586">
            <w:t>Systemnr / System no</w:t>
          </w:r>
        </w:p>
        <w:sdt>
          <w:sdtPr>
            <w:tag w:val="Systemnummer1"/>
            <w:id w:val="-38364369"/>
            <w:lock w:val="sdtContentLocked"/>
            <w:showingPlcHdr/>
            <w:dataBinding w:xpath="/fkaDoc/fkaSystemnummer" w:storeItemID="{A23FF80D-A3FA-45DF-9969-F42AD708A450}"/>
            <w:text/>
          </w:sdtPr>
          <w:sdtEndPr/>
          <w:sdtContent>
            <w:p w:rsidR="005B40FF" w:rsidRPr="00FB0586" w:rsidRDefault="00E16A04" w:rsidP="0084436E">
              <w:pPr>
                <w:pStyle w:val="Blankettext"/>
              </w:pPr>
              <w:r>
                <w:t xml:space="preserve">     </w:t>
              </w:r>
            </w:p>
          </w:sdtContent>
        </w:sdt>
      </w:tc>
    </w:tr>
  </w:tbl>
  <w:p w:rsidR="005B40FF" w:rsidRDefault="00E16A04" w:rsidP="0084436E">
    <w:pPr>
      <w:pStyle w:val="Onumreradrubrik1"/>
      <w:spacing w:after="420"/>
    </w:pPr>
    <w:sdt>
      <w:sdtPr>
        <w:tag w:val="DokTitel"/>
        <w:id w:val="-1100868887"/>
        <w:lock w:val="sdtContentLocked"/>
        <w:dataBinding w:xpath="/fkaDoc/fkaDokTitel" w:storeItemID="{A23FF80D-A3FA-45DF-9969-F42AD708A450}"/>
        <w:text w:multiLine="1"/>
      </w:sdtPr>
      <w:sdtEndPr/>
      <w:sdtContent>
        <w:r>
          <w:t>Kursbeskrivning för Seminarieserie</w:t>
        </w:r>
        <w:r>
          <w:br/>
          <w:t>MATLAB - Att förstå dynamik</w:t>
        </w:r>
        <w:r>
          <w:br/>
          <w:t>Kursid: 124233</w:t>
        </w:r>
        <w:r>
          <w:br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9DC3320"/>
    <w:lvl w:ilvl="0">
      <w:start w:val="1"/>
      <w:numFmt w:val="decimal"/>
      <w:pStyle w:val="Numrerad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A780056"/>
    <w:lvl w:ilvl="0">
      <w:start w:val="1"/>
      <w:numFmt w:val="decimal"/>
      <w:pStyle w:val="Numrerad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7D2C86A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5E6813E"/>
    <w:lvl w:ilvl="0">
      <w:start w:val="1"/>
      <w:numFmt w:val="decimal"/>
      <w:pStyle w:val="Numrerad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38E9536"/>
    <w:lvl w:ilvl="0">
      <w:start w:val="1"/>
      <w:numFmt w:val="bullet"/>
      <w:pStyle w:val="Punktlist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C2A195A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4E3EB2"/>
    <w:lvl w:ilvl="0">
      <w:start w:val="1"/>
      <w:numFmt w:val="bullet"/>
      <w:pStyle w:val="Punktlist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42001E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AC5FC4"/>
    <w:name w:val="FkaListNum"/>
    <w:lvl w:ilvl="0">
      <w:start w:val="1"/>
      <w:numFmt w:val="decimal"/>
      <w:pStyle w:val="Numreradlista"/>
      <w:lvlText w:val="%1."/>
      <w:lvlJc w:val="left"/>
      <w:pPr>
        <w:tabs>
          <w:tab w:val="num" w:pos="357"/>
        </w:tabs>
        <w:ind w:left="357" w:hanging="357"/>
      </w:pPr>
    </w:lvl>
  </w:abstractNum>
  <w:abstractNum w:abstractNumId="9">
    <w:nsid w:val="FFFFFF89"/>
    <w:multiLevelType w:val="singleLevel"/>
    <w:tmpl w:val="7D1C1D88"/>
    <w:name w:val="FkaListBull"/>
    <w:lvl w:ilvl="0">
      <w:start w:val="1"/>
      <w:numFmt w:val="bullet"/>
      <w:pStyle w:val="Punktlista"/>
      <w:lvlText w:val="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>
    <w:nsid w:val="06A9272F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07E6DFE"/>
    <w:multiLevelType w:val="multilevel"/>
    <w:tmpl w:val="4BBCD948"/>
    <w:styleLink w:val="FkaAttachment"/>
    <w:lvl w:ilvl="0">
      <w:start w:val="1"/>
      <w:numFmt w:val="decimal"/>
      <w:pStyle w:val="BilageRubrik"/>
      <w:suff w:val="space"/>
      <w:lvlText w:val="Bilaga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0A66728"/>
    <w:multiLevelType w:val="multilevel"/>
    <w:tmpl w:val="F5B48102"/>
    <w:lvl w:ilvl="0">
      <w:start w:val="1"/>
      <w:numFmt w:val="decimal"/>
      <w:lvlText w:val="%1"/>
      <w:lvlJc w:val="left"/>
      <w:pPr>
        <w:tabs>
          <w:tab w:val="num" w:pos="1871"/>
        </w:tabs>
        <w:ind w:left="1871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71"/>
        </w:tabs>
        <w:ind w:left="1871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17"/>
        </w:tabs>
        <w:ind w:left="1242" w:hanging="50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871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17"/>
        </w:tabs>
        <w:ind w:left="2753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37"/>
        </w:tabs>
        <w:ind w:left="3257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7"/>
        </w:tabs>
        <w:ind w:left="3761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17"/>
        </w:tabs>
        <w:ind w:left="4337" w:hanging="1440"/>
      </w:pPr>
      <w:rPr>
        <w:rFonts w:hint="default"/>
      </w:rPr>
    </w:lvl>
  </w:abstractNum>
  <w:abstractNum w:abstractNumId="13">
    <w:nsid w:val="114962DB"/>
    <w:multiLevelType w:val="multilevel"/>
    <w:tmpl w:val="6E0AD60C"/>
    <w:lvl w:ilvl="0">
      <w:start w:val="1"/>
      <w:numFmt w:val="decimal"/>
      <w:lvlText w:val="%1"/>
      <w:lvlJc w:val="left"/>
      <w:pPr>
        <w:tabs>
          <w:tab w:val="num" w:pos="1985"/>
        </w:tabs>
        <w:ind w:left="1247" w:hanging="124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247" w:hanging="124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247" w:hanging="12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1247" w:hanging="124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1247" w:hanging="1247"/>
      </w:pPr>
      <w:rPr>
        <w:rFonts w:hint="default"/>
      </w:rPr>
    </w:lvl>
    <w:lvl w:ilvl="6">
      <w:start w:val="1"/>
      <w:numFmt w:val="decimal"/>
      <w:lvlText w:val="%7.%1.%2.%3.%4.%5.%6."/>
      <w:lvlJc w:val="left"/>
      <w:pPr>
        <w:tabs>
          <w:tab w:val="num" w:pos="1985"/>
        </w:tabs>
        <w:ind w:left="1247" w:hanging="124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1247" w:hanging="124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1247" w:hanging="1247"/>
      </w:pPr>
      <w:rPr>
        <w:rFonts w:hint="default"/>
      </w:rPr>
    </w:lvl>
  </w:abstractNum>
  <w:abstractNum w:abstractNumId="14">
    <w:nsid w:val="1242133E"/>
    <w:multiLevelType w:val="multilevel"/>
    <w:tmpl w:val="041D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1A5C6C1F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1F9D0C5E"/>
    <w:multiLevelType w:val="multilevel"/>
    <w:tmpl w:val="123E14AA"/>
    <w:styleLink w:val="FkaHeadings"/>
    <w:lvl w:ilvl="0">
      <w:start w:val="1"/>
      <w:numFmt w:val="decimal"/>
      <w:lvlRestart w:val="0"/>
      <w:lvlText w:val="%1"/>
      <w:lvlJc w:val="left"/>
      <w:pPr>
        <w:ind w:left="1247" w:hanging="1247"/>
      </w:pPr>
    </w:lvl>
    <w:lvl w:ilvl="1">
      <w:start w:val="1"/>
      <w:numFmt w:val="decimal"/>
      <w:lvlText w:val="%1.%2"/>
      <w:lvlJc w:val="left"/>
      <w:pPr>
        <w:ind w:left="1247" w:hanging="1247"/>
      </w:pPr>
    </w:lvl>
    <w:lvl w:ilvl="2">
      <w:start w:val="1"/>
      <w:numFmt w:val="decimal"/>
      <w:lvlText w:val="%1.%2.%3"/>
      <w:lvlJc w:val="left"/>
      <w:pPr>
        <w:ind w:left="1247" w:hanging="1247"/>
      </w:pPr>
    </w:lvl>
    <w:lvl w:ilvl="3">
      <w:start w:val="1"/>
      <w:numFmt w:val="decimal"/>
      <w:lvlText w:val="%1.%2.%3.%4"/>
      <w:lvlJc w:val="left"/>
      <w:pPr>
        <w:ind w:left="1247" w:hanging="1247"/>
      </w:pPr>
    </w:lvl>
    <w:lvl w:ilvl="4">
      <w:start w:val="1"/>
      <w:numFmt w:val="decimal"/>
      <w:lvlText w:val="%1.%2.%3.%4.%5"/>
      <w:lvlJc w:val="left"/>
      <w:pPr>
        <w:ind w:left="1247" w:hanging="1247"/>
      </w:pPr>
    </w:lvl>
    <w:lvl w:ilvl="5">
      <w:start w:val="1"/>
      <w:numFmt w:val="decimal"/>
      <w:lvlText w:val="%1.%2.%3.%4.%5.%6"/>
      <w:lvlJc w:val="left"/>
      <w:pPr>
        <w:ind w:left="1247" w:hanging="1247"/>
      </w:pPr>
    </w:lvl>
    <w:lvl w:ilvl="6">
      <w:start w:val="1"/>
      <w:numFmt w:val="decimal"/>
      <w:lvlText w:val="%1.%2.%3.%4.%5.%6.%7"/>
      <w:lvlJc w:val="left"/>
      <w:pPr>
        <w:ind w:left="1247" w:hanging="1247"/>
      </w:pPr>
    </w:lvl>
    <w:lvl w:ilvl="7">
      <w:start w:val="1"/>
      <w:numFmt w:val="decimal"/>
      <w:lvlText w:val="%1.%2.%3.%4.%5.%6.%7.%8"/>
      <w:lvlJc w:val="left"/>
      <w:pPr>
        <w:ind w:left="1247" w:hanging="1247"/>
      </w:pPr>
    </w:lvl>
    <w:lvl w:ilvl="8">
      <w:start w:val="1"/>
      <w:numFmt w:val="decimal"/>
      <w:lvlText w:val="%1.%2.%3.%4.%5.%6.%7.%8.%9"/>
      <w:lvlJc w:val="left"/>
      <w:pPr>
        <w:ind w:left="1247" w:hanging="1247"/>
      </w:pPr>
    </w:lvl>
  </w:abstractNum>
  <w:abstractNum w:abstractNumId="17">
    <w:nsid w:val="231A4CB3"/>
    <w:multiLevelType w:val="multilevel"/>
    <w:tmpl w:val="FFE6AA40"/>
    <w:name w:val="FkaHeadingsNum"/>
    <w:lvl w:ilvl="0">
      <w:start w:val="1"/>
      <w:numFmt w:val="decimal"/>
      <w:lvlRestart w:val="0"/>
      <w:pStyle w:val="Rubrik1"/>
      <w:lvlText w:val="%1"/>
      <w:lvlJc w:val="left"/>
      <w:pPr>
        <w:tabs>
          <w:tab w:val="num" w:pos="1247"/>
        </w:tabs>
        <w:ind w:left="1247" w:hanging="1247"/>
      </w:pPr>
    </w:lvl>
    <w:lvl w:ilvl="1">
      <w:start w:val="1"/>
      <w:numFmt w:val="decimal"/>
      <w:pStyle w:val="Rubrik2"/>
      <w:lvlText w:val="%1.%2"/>
      <w:lvlJc w:val="left"/>
      <w:pPr>
        <w:tabs>
          <w:tab w:val="num" w:pos="1247"/>
        </w:tabs>
        <w:ind w:left="1247" w:hanging="1247"/>
      </w:pPr>
    </w:lvl>
    <w:lvl w:ilvl="2">
      <w:start w:val="1"/>
      <w:numFmt w:val="decimal"/>
      <w:pStyle w:val="Rubrik3"/>
      <w:lvlText w:val="%1.%2.%3"/>
      <w:lvlJc w:val="left"/>
      <w:pPr>
        <w:tabs>
          <w:tab w:val="num" w:pos="1247"/>
        </w:tabs>
        <w:ind w:left="1247" w:hanging="1247"/>
      </w:pPr>
    </w:lvl>
    <w:lvl w:ilvl="3">
      <w:start w:val="1"/>
      <w:numFmt w:val="decimal"/>
      <w:pStyle w:val="Rubrik4"/>
      <w:lvlText w:val="%1.%2.%3.%4"/>
      <w:lvlJc w:val="left"/>
      <w:pPr>
        <w:tabs>
          <w:tab w:val="num" w:pos="1247"/>
        </w:tabs>
        <w:ind w:left="1247" w:hanging="1247"/>
      </w:pPr>
    </w:lvl>
    <w:lvl w:ilvl="4">
      <w:start w:val="1"/>
      <w:numFmt w:val="decimal"/>
      <w:pStyle w:val="Rubrik5"/>
      <w:lvlText w:val="%1.%2.%3.%4.%5"/>
      <w:lvlJc w:val="left"/>
      <w:pPr>
        <w:tabs>
          <w:tab w:val="num" w:pos="1247"/>
        </w:tabs>
        <w:ind w:left="1247" w:hanging="1247"/>
      </w:pPr>
    </w:lvl>
    <w:lvl w:ilvl="5">
      <w:start w:val="1"/>
      <w:numFmt w:val="decimal"/>
      <w:pStyle w:val="Rubrik6"/>
      <w:lvlText w:val="%1.%2.%3.%4.%5.%6"/>
      <w:lvlJc w:val="left"/>
      <w:pPr>
        <w:tabs>
          <w:tab w:val="num" w:pos="1814"/>
        </w:tabs>
        <w:ind w:left="1814" w:hanging="1814"/>
      </w:p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1814"/>
        </w:tabs>
        <w:ind w:left="1814" w:hanging="1814"/>
      </w:p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1814"/>
        </w:tabs>
        <w:ind w:left="1814" w:hanging="1814"/>
      </w:p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1814"/>
        </w:tabs>
        <w:ind w:left="1814" w:hanging="1814"/>
      </w:pPr>
    </w:lvl>
  </w:abstractNum>
  <w:abstractNum w:abstractNumId="18">
    <w:nsid w:val="2BB20D79"/>
    <w:multiLevelType w:val="multilevel"/>
    <w:tmpl w:val="041D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12523B8"/>
    <w:multiLevelType w:val="multilevel"/>
    <w:tmpl w:val="6F848814"/>
    <w:lvl w:ilvl="0">
      <w:start w:val="1"/>
      <w:numFmt w:val="decimal"/>
      <w:lvlText w:val="%1"/>
      <w:lvlJc w:val="left"/>
      <w:pPr>
        <w:tabs>
          <w:tab w:val="num" w:pos="1985"/>
        </w:tabs>
        <w:ind w:left="1247" w:hanging="124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247" w:hanging="124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247" w:hanging="12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1247" w:hanging="124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1247" w:hanging="1247"/>
      </w:pPr>
      <w:rPr>
        <w:rFonts w:hint="default"/>
      </w:rPr>
    </w:lvl>
    <w:lvl w:ilvl="6">
      <w:start w:val="1"/>
      <w:numFmt w:val="decimal"/>
      <w:lvlText w:val="%7.%1.%2.%3.%4.%5.%6."/>
      <w:lvlJc w:val="left"/>
      <w:pPr>
        <w:tabs>
          <w:tab w:val="num" w:pos="1985"/>
        </w:tabs>
        <w:ind w:left="1247" w:hanging="124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1247" w:hanging="124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1247" w:hanging="1247"/>
      </w:pPr>
      <w:rPr>
        <w:rFonts w:hint="default"/>
      </w:rPr>
    </w:lvl>
  </w:abstractNum>
  <w:abstractNum w:abstractNumId="20">
    <w:nsid w:val="45E23CC8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95D2D84"/>
    <w:multiLevelType w:val="hybridMultilevel"/>
    <w:tmpl w:val="D77416A8"/>
    <w:lvl w:ilvl="0" w:tplc="041D000F">
      <w:start w:val="1"/>
      <w:numFmt w:val="decimal"/>
      <w:lvlText w:val="%1."/>
      <w:lvlJc w:val="left"/>
      <w:pPr>
        <w:tabs>
          <w:tab w:val="num" w:pos="1097"/>
        </w:tabs>
        <w:ind w:left="1097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817"/>
        </w:tabs>
        <w:ind w:left="1817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537"/>
        </w:tabs>
        <w:ind w:left="2537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257"/>
        </w:tabs>
        <w:ind w:left="3257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977"/>
        </w:tabs>
        <w:ind w:left="3977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697"/>
        </w:tabs>
        <w:ind w:left="4697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417"/>
        </w:tabs>
        <w:ind w:left="5417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137"/>
        </w:tabs>
        <w:ind w:left="6137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857"/>
        </w:tabs>
        <w:ind w:left="6857" w:hanging="180"/>
      </w:pPr>
    </w:lvl>
  </w:abstractNum>
  <w:abstractNum w:abstractNumId="22">
    <w:nsid w:val="64BE1043"/>
    <w:multiLevelType w:val="multilevel"/>
    <w:tmpl w:val="041D0023"/>
    <w:styleLink w:val="Artikelsek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660518DB"/>
    <w:multiLevelType w:val="multilevel"/>
    <w:tmpl w:val="B7D27AD6"/>
    <w:name w:val="FkaReflist"/>
    <w:styleLink w:val="fkaRefNum"/>
    <w:lvl w:ilvl="0">
      <w:start w:val="1"/>
      <w:numFmt w:val="decimal"/>
      <w:pStyle w:val="Referenslista"/>
      <w:lvlText w:val="[%1]"/>
      <w:lvlJc w:val="left"/>
      <w:pPr>
        <w:tabs>
          <w:tab w:val="num" w:pos="964"/>
        </w:tabs>
        <w:ind w:left="964" w:hanging="964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D7B53DF"/>
    <w:multiLevelType w:val="hybridMultilevel"/>
    <w:tmpl w:val="37C86BC2"/>
    <w:lvl w:ilvl="0" w:tplc="C49C23D6">
      <w:start w:val="1"/>
      <w:numFmt w:val="decimal"/>
      <w:lvlText w:val="%1."/>
      <w:lvlJc w:val="left"/>
      <w:pPr>
        <w:tabs>
          <w:tab w:val="num" w:pos="1097"/>
        </w:tabs>
        <w:ind w:left="1097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817"/>
        </w:tabs>
        <w:ind w:left="1817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537"/>
        </w:tabs>
        <w:ind w:left="2537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257"/>
        </w:tabs>
        <w:ind w:left="3257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977"/>
        </w:tabs>
        <w:ind w:left="3977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697"/>
        </w:tabs>
        <w:ind w:left="4697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417"/>
        </w:tabs>
        <w:ind w:left="5417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137"/>
        </w:tabs>
        <w:ind w:left="6137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857"/>
        </w:tabs>
        <w:ind w:left="6857" w:hanging="180"/>
      </w:p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24"/>
  </w:num>
  <w:num w:numId="15">
    <w:abstractNumId w:val="21"/>
  </w:num>
  <w:num w:numId="16">
    <w:abstractNumId w:val="16"/>
  </w:num>
  <w:num w:numId="17">
    <w:abstractNumId w:val="13"/>
  </w:num>
  <w:num w:numId="18">
    <w:abstractNumId w:val="10"/>
  </w:num>
  <w:num w:numId="19">
    <w:abstractNumId w:val="19"/>
  </w:num>
  <w:num w:numId="20">
    <w:abstractNumId w:val="23"/>
  </w:num>
  <w:num w:numId="21">
    <w:abstractNumId w:val="20"/>
  </w:num>
  <w:num w:numId="22">
    <w:abstractNumId w:val="11"/>
  </w:num>
  <w:num w:numId="23">
    <w:abstractNumId w:val="17"/>
  </w:num>
  <w:num w:numId="24">
    <w:abstractNumId w:val="18"/>
  </w:num>
  <w:num w:numId="25">
    <w:abstractNumId w:val="1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813"/>
    <w:rsid w:val="0001100D"/>
    <w:rsid w:val="00017435"/>
    <w:rsid w:val="000432FC"/>
    <w:rsid w:val="00071D5A"/>
    <w:rsid w:val="000722E2"/>
    <w:rsid w:val="00085472"/>
    <w:rsid w:val="000972BA"/>
    <w:rsid w:val="000F305F"/>
    <w:rsid w:val="000F5313"/>
    <w:rsid w:val="00170B6B"/>
    <w:rsid w:val="001D3DB1"/>
    <w:rsid w:val="00203247"/>
    <w:rsid w:val="00270956"/>
    <w:rsid w:val="00316E55"/>
    <w:rsid w:val="003C129A"/>
    <w:rsid w:val="003D221C"/>
    <w:rsid w:val="003D7F0D"/>
    <w:rsid w:val="003F5375"/>
    <w:rsid w:val="0041078E"/>
    <w:rsid w:val="00445AEB"/>
    <w:rsid w:val="004647E5"/>
    <w:rsid w:val="00480C9C"/>
    <w:rsid w:val="0056747F"/>
    <w:rsid w:val="005A1C05"/>
    <w:rsid w:val="005B40FF"/>
    <w:rsid w:val="005C0C8C"/>
    <w:rsid w:val="005C6545"/>
    <w:rsid w:val="005D0EB7"/>
    <w:rsid w:val="005E1B86"/>
    <w:rsid w:val="006737FF"/>
    <w:rsid w:val="00697B88"/>
    <w:rsid w:val="00720348"/>
    <w:rsid w:val="00720E34"/>
    <w:rsid w:val="00750D6C"/>
    <w:rsid w:val="00771C18"/>
    <w:rsid w:val="0083273E"/>
    <w:rsid w:val="008A7409"/>
    <w:rsid w:val="008E054F"/>
    <w:rsid w:val="0092296A"/>
    <w:rsid w:val="009250E3"/>
    <w:rsid w:val="00935BC9"/>
    <w:rsid w:val="00936296"/>
    <w:rsid w:val="00980D9C"/>
    <w:rsid w:val="009B348D"/>
    <w:rsid w:val="009F2530"/>
    <w:rsid w:val="00A42D39"/>
    <w:rsid w:val="00A623D0"/>
    <w:rsid w:val="00A92F4D"/>
    <w:rsid w:val="00AA4DA3"/>
    <w:rsid w:val="00AC4639"/>
    <w:rsid w:val="00AE7176"/>
    <w:rsid w:val="00B01231"/>
    <w:rsid w:val="00B47F47"/>
    <w:rsid w:val="00B5021D"/>
    <w:rsid w:val="00B64DCC"/>
    <w:rsid w:val="00C039E3"/>
    <w:rsid w:val="00C13662"/>
    <w:rsid w:val="00C328E4"/>
    <w:rsid w:val="00C9508D"/>
    <w:rsid w:val="00C97529"/>
    <w:rsid w:val="00CC6D6B"/>
    <w:rsid w:val="00CC7CF5"/>
    <w:rsid w:val="00CD52A7"/>
    <w:rsid w:val="00CE2813"/>
    <w:rsid w:val="00CE4CA5"/>
    <w:rsid w:val="00D96B49"/>
    <w:rsid w:val="00E02375"/>
    <w:rsid w:val="00E16A04"/>
    <w:rsid w:val="00E7738D"/>
    <w:rsid w:val="00E85C54"/>
    <w:rsid w:val="00ED1236"/>
    <w:rsid w:val="00ED4512"/>
    <w:rsid w:val="00F416B9"/>
    <w:rsid w:val="00F4413A"/>
    <w:rsid w:val="00F52903"/>
    <w:rsid w:val="00F926F0"/>
    <w:rsid w:val="00F9357C"/>
    <w:rsid w:val="00FA6CF8"/>
    <w:rsid w:val="00FB0586"/>
    <w:rsid w:val="00FC04F1"/>
    <w:rsid w:val="00FC07C5"/>
    <w:rsid w:val="00FC3380"/>
    <w:rsid w:val="00FF1904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header" w:uiPriority="0"/>
    <w:lsdException w:name="footer" w:uiPriority="0"/>
    <w:lsdException w:name="caption" w:uiPriority="0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Body Text" w:semiHidden="0" w:uiPriority="0" w:unhideWhenUsed="0" w:qFormat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0FF"/>
    <w:rPr>
      <w:sz w:val="24"/>
      <w:szCs w:val="24"/>
    </w:rPr>
  </w:style>
  <w:style w:type="paragraph" w:styleId="Rubrik1">
    <w:name w:val="heading 1"/>
    <w:next w:val="Brdtext"/>
    <w:link w:val="Rubrik1Char"/>
    <w:qFormat/>
    <w:rsid w:val="005B40FF"/>
    <w:pPr>
      <w:keepNext/>
      <w:numPr>
        <w:numId w:val="23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Rubrik1"/>
    <w:next w:val="Brdtext"/>
    <w:link w:val="Rubrik2Char"/>
    <w:qFormat/>
    <w:rsid w:val="005B40FF"/>
    <w:pPr>
      <w:numPr>
        <w:ilvl w:val="1"/>
      </w:numPr>
      <w:spacing w:before="240"/>
      <w:outlineLvl w:val="1"/>
    </w:pPr>
    <w:rPr>
      <w:bCs w:val="0"/>
      <w:iCs/>
      <w:sz w:val="28"/>
      <w:szCs w:val="28"/>
    </w:rPr>
  </w:style>
  <w:style w:type="paragraph" w:styleId="Rubrik3">
    <w:name w:val="heading 3"/>
    <w:basedOn w:val="Rubrik2"/>
    <w:next w:val="Brdtext"/>
    <w:link w:val="Rubrik3Char"/>
    <w:qFormat/>
    <w:rsid w:val="005B40FF"/>
    <w:pPr>
      <w:numPr>
        <w:ilvl w:val="2"/>
      </w:numPr>
      <w:outlineLvl w:val="2"/>
    </w:pPr>
    <w:rPr>
      <w:bCs/>
      <w:sz w:val="24"/>
    </w:rPr>
  </w:style>
  <w:style w:type="paragraph" w:styleId="Rubrik4">
    <w:name w:val="heading 4"/>
    <w:basedOn w:val="Rubrik3"/>
    <w:next w:val="Brdtext"/>
    <w:qFormat/>
    <w:rsid w:val="005B40FF"/>
    <w:pPr>
      <w:numPr>
        <w:ilvl w:val="3"/>
      </w:numPr>
      <w:outlineLvl w:val="3"/>
    </w:pPr>
    <w:rPr>
      <w:bCs w:val="0"/>
      <w:i/>
    </w:rPr>
  </w:style>
  <w:style w:type="paragraph" w:styleId="Rubrik5">
    <w:name w:val="heading 5"/>
    <w:basedOn w:val="Rubrik4"/>
    <w:next w:val="Brdtext"/>
    <w:rsid w:val="005B40FF"/>
    <w:pPr>
      <w:numPr>
        <w:ilvl w:val="4"/>
      </w:numPr>
      <w:outlineLvl w:val="4"/>
    </w:pPr>
    <w:rPr>
      <w:bCs/>
      <w:iCs w:val="0"/>
    </w:rPr>
  </w:style>
  <w:style w:type="paragraph" w:styleId="Rubrik6">
    <w:name w:val="heading 6"/>
    <w:basedOn w:val="Rubrik5"/>
    <w:next w:val="Brdtext"/>
    <w:semiHidden/>
    <w:rsid w:val="005B40FF"/>
    <w:pPr>
      <w:numPr>
        <w:ilvl w:val="5"/>
      </w:numPr>
      <w:outlineLvl w:val="5"/>
    </w:pPr>
    <w:rPr>
      <w:bCs w:val="0"/>
    </w:rPr>
  </w:style>
  <w:style w:type="paragraph" w:styleId="Rubrik7">
    <w:name w:val="heading 7"/>
    <w:basedOn w:val="Rubrik6"/>
    <w:next w:val="Brdtext"/>
    <w:semiHidden/>
    <w:rsid w:val="005B40FF"/>
    <w:pPr>
      <w:numPr>
        <w:ilvl w:val="6"/>
      </w:numPr>
      <w:outlineLvl w:val="6"/>
    </w:pPr>
  </w:style>
  <w:style w:type="paragraph" w:styleId="Rubrik8">
    <w:name w:val="heading 8"/>
    <w:basedOn w:val="Rubrik7"/>
    <w:next w:val="Brdtext"/>
    <w:semiHidden/>
    <w:rsid w:val="005B40FF"/>
    <w:pPr>
      <w:numPr>
        <w:ilvl w:val="7"/>
      </w:numPr>
      <w:outlineLvl w:val="7"/>
    </w:pPr>
    <w:rPr>
      <w:iCs/>
    </w:rPr>
  </w:style>
  <w:style w:type="paragraph" w:styleId="Rubrik9">
    <w:name w:val="heading 9"/>
    <w:basedOn w:val="Rubrik8"/>
    <w:next w:val="Brdtext"/>
    <w:semiHidden/>
    <w:rsid w:val="005B40FF"/>
    <w:pPr>
      <w:numPr>
        <w:ilvl w:val="8"/>
      </w:numPr>
      <w:outlineLvl w:val="8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customStyle="1" w:styleId="FkaHeadings">
    <w:name w:val="FkaHeadings"/>
    <w:basedOn w:val="Ingenlista"/>
    <w:semiHidden/>
    <w:rsid w:val="005B40FF"/>
    <w:pPr>
      <w:numPr>
        <w:numId w:val="2"/>
      </w:numPr>
    </w:pPr>
  </w:style>
  <w:style w:type="paragraph" w:styleId="Beskrivning">
    <w:name w:val="caption"/>
    <w:basedOn w:val="Normal"/>
    <w:next w:val="Normal"/>
    <w:semiHidden/>
    <w:rsid w:val="009B348D"/>
    <w:pPr>
      <w:spacing w:before="120" w:after="120"/>
    </w:pPr>
    <w:rPr>
      <w:b/>
      <w:bCs/>
      <w:sz w:val="20"/>
    </w:rPr>
  </w:style>
  <w:style w:type="paragraph" w:customStyle="1" w:styleId="BilageRubrik">
    <w:name w:val="BilageRubrik"/>
    <w:basedOn w:val="Rubrik"/>
    <w:next w:val="Normal"/>
    <w:semiHidden/>
    <w:rsid w:val="005B40FF"/>
    <w:pPr>
      <w:numPr>
        <w:numId w:val="22"/>
      </w:numPr>
      <w:pBdr>
        <w:bottom w:val="none" w:sz="0" w:space="0" w:color="auto"/>
      </w:pBdr>
      <w:tabs>
        <w:tab w:val="left" w:pos="1701"/>
      </w:tabs>
      <w:spacing w:after="240"/>
    </w:pPr>
    <w:rPr>
      <w:rFonts w:ascii="Arial" w:eastAsia="Times New Roman" w:hAnsi="Arial" w:cs="Times New Roman"/>
      <w:b/>
      <w:color w:val="auto"/>
      <w:spacing w:val="0"/>
      <w:kern w:val="0"/>
      <w:sz w:val="32"/>
      <w:szCs w:val="20"/>
    </w:rPr>
  </w:style>
  <w:style w:type="paragraph" w:styleId="Rubrik">
    <w:name w:val="Title"/>
    <w:basedOn w:val="Normal"/>
    <w:next w:val="Normal"/>
    <w:link w:val="RubrikChar"/>
    <w:uiPriority w:val="10"/>
    <w:semiHidden/>
    <w:rsid w:val="005B40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semiHidden/>
    <w:rsid w:val="005B40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lankettext">
    <w:name w:val="Blankettext"/>
    <w:basedOn w:val="Normal"/>
    <w:next w:val="Normal"/>
    <w:semiHidden/>
    <w:rsid w:val="005B40FF"/>
    <w:pPr>
      <w:spacing w:before="60"/>
    </w:pPr>
    <w:rPr>
      <w:noProof/>
      <w:sz w:val="22"/>
      <w:szCs w:val="20"/>
    </w:rPr>
  </w:style>
  <w:style w:type="paragraph" w:customStyle="1" w:styleId="BlankettextKallelse">
    <w:name w:val="BlankettextKallelse"/>
    <w:basedOn w:val="Normal"/>
    <w:semiHidden/>
    <w:rsid w:val="005B40FF"/>
    <w:rPr>
      <w:noProof/>
      <w:sz w:val="22"/>
      <w:szCs w:val="20"/>
    </w:rPr>
  </w:style>
  <w:style w:type="paragraph" w:styleId="Sidhuvud">
    <w:name w:val="header"/>
    <w:basedOn w:val="Normal"/>
    <w:link w:val="SidhuvudChar"/>
    <w:semiHidden/>
    <w:rsid w:val="005B40FF"/>
    <w:pPr>
      <w:spacing w:before="60" w:after="80" w:line="220" w:lineRule="exact"/>
    </w:pPr>
    <w:rPr>
      <w:noProof/>
      <w:sz w:val="20"/>
      <w:szCs w:val="20"/>
    </w:rPr>
  </w:style>
  <w:style w:type="character" w:customStyle="1" w:styleId="SidhuvudChar">
    <w:name w:val="Sidhuvud Char"/>
    <w:basedOn w:val="Standardstycketeckensnitt"/>
    <w:link w:val="Sidhuvud"/>
    <w:semiHidden/>
    <w:rsid w:val="005B40FF"/>
    <w:rPr>
      <w:noProof/>
    </w:rPr>
  </w:style>
  <w:style w:type="paragraph" w:customStyle="1" w:styleId="HeaderAttachment">
    <w:name w:val="HeaderAttachment"/>
    <w:basedOn w:val="Sidhuvud"/>
    <w:next w:val="Sidhuvud"/>
    <w:semiHidden/>
    <w:rsid w:val="005B40FF"/>
    <w:pPr>
      <w:spacing w:after="0"/>
      <w:jc w:val="right"/>
    </w:pPr>
    <w:rPr>
      <w:caps/>
    </w:rPr>
  </w:style>
  <w:style w:type="paragraph" w:customStyle="1" w:styleId="HeaderLabel">
    <w:name w:val="HeaderLabel"/>
    <w:basedOn w:val="Normal"/>
    <w:semiHidden/>
    <w:rsid w:val="005B40FF"/>
    <w:pPr>
      <w:spacing w:before="60"/>
    </w:pPr>
    <w:rPr>
      <w:rFonts w:ascii="Arial" w:hAnsi="Arial"/>
      <w:b/>
      <w:noProof/>
      <w:sz w:val="14"/>
    </w:rPr>
  </w:style>
  <w:style w:type="paragraph" w:customStyle="1" w:styleId="Onumreradrubrik1">
    <w:name w:val="Onumrerad rubrik 1"/>
    <w:next w:val="Brdtext"/>
    <w:qFormat/>
    <w:rsid w:val="005B40FF"/>
    <w:pPr>
      <w:spacing w:before="240" w:after="240"/>
    </w:pPr>
    <w:rPr>
      <w:rFonts w:ascii="Arial" w:hAnsi="Arial"/>
      <w:b/>
      <w:sz w:val="32"/>
      <w:szCs w:val="24"/>
    </w:rPr>
  </w:style>
  <w:style w:type="paragraph" w:customStyle="1" w:styleId="Onumreradrubrik2">
    <w:name w:val="Onumrerad rubrik 2"/>
    <w:basedOn w:val="Onumreradrubrik1"/>
    <w:next w:val="Brdtext"/>
    <w:unhideWhenUsed/>
    <w:rsid w:val="005B40FF"/>
    <w:pPr>
      <w:spacing w:before="0"/>
    </w:pPr>
    <w:rPr>
      <w:sz w:val="28"/>
    </w:rPr>
  </w:style>
  <w:style w:type="paragraph" w:customStyle="1" w:styleId="Referenslista">
    <w:name w:val="Referenslista"/>
    <w:basedOn w:val="Normal"/>
    <w:semiHidden/>
    <w:rsid w:val="005B40FF"/>
    <w:pPr>
      <w:numPr>
        <w:numId w:val="20"/>
      </w:numPr>
      <w:spacing w:after="120"/>
    </w:pPr>
    <w:rPr>
      <w:szCs w:val="20"/>
    </w:rPr>
  </w:style>
  <w:style w:type="paragraph" w:customStyle="1" w:styleId="RevForKol">
    <w:name w:val="RevForKol"/>
    <w:basedOn w:val="Sidhuvud"/>
    <w:semiHidden/>
    <w:rsid w:val="005B40FF"/>
    <w:pPr>
      <w:spacing w:before="48" w:after="0"/>
    </w:pPr>
  </w:style>
  <w:style w:type="paragraph" w:customStyle="1" w:styleId="RevForRubrik">
    <w:name w:val="RevForRubrik"/>
    <w:basedOn w:val="Normal"/>
    <w:semiHidden/>
    <w:rsid w:val="005B40FF"/>
    <w:pPr>
      <w:tabs>
        <w:tab w:val="left" w:pos="0"/>
        <w:tab w:val="left" w:pos="4253"/>
      </w:tabs>
      <w:spacing w:before="168"/>
      <w:jc w:val="center"/>
    </w:pPr>
    <w:rPr>
      <w:b/>
      <w:szCs w:val="20"/>
    </w:rPr>
  </w:style>
  <w:style w:type="paragraph" w:customStyle="1" w:styleId="RevForText">
    <w:name w:val="RevForText"/>
    <w:basedOn w:val="Normal"/>
    <w:semiHidden/>
    <w:rsid w:val="005B40FF"/>
    <w:pPr>
      <w:spacing w:before="60" w:after="80" w:line="220" w:lineRule="exact"/>
    </w:pPr>
    <w:rPr>
      <w:sz w:val="20"/>
    </w:rPr>
  </w:style>
  <w:style w:type="paragraph" w:styleId="Sidfot">
    <w:name w:val="footer"/>
    <w:basedOn w:val="Normal"/>
    <w:link w:val="SidfotChar"/>
    <w:semiHidden/>
    <w:rsid w:val="005B40FF"/>
    <w:rPr>
      <w:rFonts w:ascii="Arial" w:hAnsi="Arial"/>
      <w:noProof/>
      <w:sz w:val="18"/>
      <w:szCs w:val="20"/>
    </w:rPr>
  </w:style>
  <w:style w:type="character" w:customStyle="1" w:styleId="SidfotChar">
    <w:name w:val="Sidfot Char"/>
    <w:basedOn w:val="Standardstycketeckensnitt"/>
    <w:link w:val="Sidfot"/>
    <w:semiHidden/>
    <w:rsid w:val="005B40FF"/>
    <w:rPr>
      <w:rFonts w:ascii="Arial" w:hAnsi="Arial"/>
      <w:noProof/>
      <w:sz w:val="18"/>
    </w:rPr>
  </w:style>
  <w:style w:type="paragraph" w:customStyle="1" w:styleId="Tabellnormal">
    <w:name w:val="Tabell_normal"/>
    <w:basedOn w:val="Normal"/>
    <w:semiHidden/>
    <w:qFormat/>
    <w:rsid w:val="005C6545"/>
  </w:style>
  <w:style w:type="paragraph" w:customStyle="1" w:styleId="TitleLabel">
    <w:name w:val="TitleLabel"/>
    <w:basedOn w:val="Normal"/>
    <w:next w:val="Normal"/>
    <w:semiHidden/>
    <w:rsid w:val="005B40FF"/>
    <w:pPr>
      <w:spacing w:before="120"/>
      <w:ind w:left="2552"/>
    </w:pPr>
    <w:rPr>
      <w:rFonts w:ascii="Arial" w:hAnsi="Arial"/>
      <w:b/>
      <w:noProof/>
      <w:sz w:val="14"/>
      <w:szCs w:val="20"/>
    </w:rPr>
  </w:style>
  <w:style w:type="paragraph" w:customStyle="1" w:styleId="Innehllsfrteckningsrubrik1">
    <w:name w:val="Innehållsförteckningsrubrik1"/>
    <w:basedOn w:val="Normal"/>
    <w:next w:val="Normal"/>
    <w:semiHidden/>
    <w:rsid w:val="000F305F"/>
    <w:pPr>
      <w:spacing w:before="240"/>
    </w:pPr>
    <w:rPr>
      <w:rFonts w:ascii="Arial" w:hAnsi="Arial"/>
      <w:b/>
      <w:sz w:val="28"/>
    </w:rPr>
  </w:style>
  <w:style w:type="table" w:styleId="Tabellrutnt">
    <w:name w:val="Table Grid"/>
    <w:basedOn w:val="Normaltabell"/>
    <w:semiHidden/>
    <w:rsid w:val="009229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68" w:type="dxa"/>
        <w:bottom w:w="0" w:type="dxa"/>
        <w:right w:w="68" w:type="dxa"/>
      </w:tblCellMar>
    </w:tblPr>
  </w:style>
  <w:style w:type="paragraph" w:customStyle="1" w:styleId="Innehllsfrteckningsrubrik2">
    <w:name w:val="Innehållsförteckningsrubrik2"/>
    <w:basedOn w:val="Normal"/>
    <w:next w:val="Normal"/>
    <w:semiHidden/>
    <w:rsid w:val="009B348D"/>
    <w:pPr>
      <w:spacing w:before="240"/>
    </w:pPr>
    <w:rPr>
      <w:rFonts w:ascii="Arial" w:hAnsi="Arial"/>
      <w:b/>
      <w:sz w:val="28"/>
    </w:rPr>
  </w:style>
  <w:style w:type="paragraph" w:styleId="Brdtext">
    <w:name w:val="Body Text"/>
    <w:basedOn w:val="Normal"/>
    <w:link w:val="BrdtextChar"/>
    <w:qFormat/>
    <w:rsid w:val="005B40FF"/>
    <w:pPr>
      <w:spacing w:after="240"/>
    </w:pPr>
  </w:style>
  <w:style w:type="character" w:customStyle="1" w:styleId="BrdtextChar">
    <w:name w:val="Brödtext Char"/>
    <w:basedOn w:val="Standardstycketeckensnitt"/>
    <w:link w:val="Brdtext"/>
    <w:rsid w:val="005B40FF"/>
    <w:rPr>
      <w:sz w:val="24"/>
      <w:szCs w:val="24"/>
    </w:rPr>
  </w:style>
  <w:style w:type="paragraph" w:customStyle="1" w:styleId="Foot">
    <w:name w:val="Foot"/>
    <w:basedOn w:val="Normal"/>
    <w:semiHidden/>
    <w:rsid w:val="005B40FF"/>
    <w:rPr>
      <w:rFonts w:ascii="Arial" w:hAnsi="Arial"/>
      <w:noProof/>
      <w:sz w:val="18"/>
      <w:szCs w:val="20"/>
    </w:rPr>
  </w:style>
  <w:style w:type="character" w:styleId="Platshllartext">
    <w:name w:val="Placeholder Text"/>
    <w:basedOn w:val="Standardstycketeckensnitt"/>
    <w:uiPriority w:val="99"/>
    <w:semiHidden/>
    <w:rsid w:val="005B40FF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B40FF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B40FF"/>
    <w:rPr>
      <w:rFonts w:ascii="Tahoma" w:hAnsi="Tahoma" w:cs="Tahoma"/>
      <w:sz w:val="16"/>
      <w:szCs w:val="16"/>
    </w:rPr>
  </w:style>
  <w:style w:type="paragraph" w:customStyle="1" w:styleId="Innehllsfrteckningsrubrik3">
    <w:name w:val="Innehållsförteckningsrubrik3"/>
    <w:basedOn w:val="Normal"/>
    <w:semiHidden/>
    <w:qFormat/>
    <w:rsid w:val="00203247"/>
    <w:pPr>
      <w:spacing w:before="240" w:after="120"/>
    </w:pPr>
    <w:rPr>
      <w:rFonts w:ascii="Arial" w:hAnsi="Arial"/>
      <w:b/>
      <w:sz w:val="28"/>
    </w:rPr>
  </w:style>
  <w:style w:type="paragraph" w:styleId="Innehll1">
    <w:name w:val="toc 1"/>
    <w:basedOn w:val="Normal"/>
    <w:next w:val="Normal"/>
    <w:uiPriority w:val="39"/>
    <w:rsid w:val="005B40FF"/>
    <w:pPr>
      <w:tabs>
        <w:tab w:val="right" w:pos="9469"/>
      </w:tabs>
      <w:spacing w:before="120"/>
      <w:ind w:left="964" w:hanging="964"/>
    </w:pPr>
  </w:style>
  <w:style w:type="paragraph" w:styleId="Innehll2">
    <w:name w:val="toc 2"/>
    <w:basedOn w:val="Innehll1"/>
    <w:next w:val="Normal"/>
    <w:uiPriority w:val="39"/>
    <w:rsid w:val="005B40FF"/>
    <w:pPr>
      <w:spacing w:before="0"/>
    </w:pPr>
  </w:style>
  <w:style w:type="paragraph" w:styleId="Innehll3">
    <w:name w:val="toc 3"/>
    <w:basedOn w:val="Innehll2"/>
    <w:next w:val="Normal"/>
    <w:uiPriority w:val="39"/>
    <w:semiHidden/>
    <w:rsid w:val="005B40FF"/>
    <w:rPr>
      <w:sz w:val="22"/>
    </w:rPr>
  </w:style>
  <w:style w:type="paragraph" w:styleId="Innehll4">
    <w:name w:val="toc 4"/>
    <w:basedOn w:val="Innehll3"/>
    <w:next w:val="Normal"/>
    <w:uiPriority w:val="39"/>
    <w:semiHidden/>
    <w:rsid w:val="005B40FF"/>
  </w:style>
  <w:style w:type="paragraph" w:styleId="Innehll5">
    <w:name w:val="toc 5"/>
    <w:basedOn w:val="Innehll4"/>
    <w:next w:val="Normal"/>
    <w:uiPriority w:val="39"/>
    <w:semiHidden/>
    <w:rsid w:val="005B40FF"/>
  </w:style>
  <w:style w:type="paragraph" w:styleId="Innehll6">
    <w:name w:val="toc 6"/>
    <w:basedOn w:val="Innehll5"/>
    <w:next w:val="Normal"/>
    <w:uiPriority w:val="39"/>
    <w:semiHidden/>
    <w:rsid w:val="005B40FF"/>
    <w:pPr>
      <w:ind w:left="2268" w:hanging="1531"/>
    </w:pPr>
  </w:style>
  <w:style w:type="paragraph" w:styleId="Innehll7">
    <w:name w:val="toc 7"/>
    <w:basedOn w:val="Innehll6"/>
    <w:next w:val="Normal"/>
    <w:uiPriority w:val="39"/>
    <w:semiHidden/>
    <w:rsid w:val="005B40FF"/>
  </w:style>
  <w:style w:type="paragraph" w:styleId="Innehll8">
    <w:name w:val="toc 8"/>
    <w:basedOn w:val="Innehll7"/>
    <w:next w:val="Normal"/>
    <w:uiPriority w:val="39"/>
    <w:semiHidden/>
    <w:rsid w:val="005B40FF"/>
  </w:style>
  <w:style w:type="paragraph" w:styleId="Innehll9">
    <w:name w:val="toc 9"/>
    <w:basedOn w:val="Innehll8"/>
    <w:next w:val="Normal"/>
    <w:uiPriority w:val="39"/>
    <w:semiHidden/>
    <w:rsid w:val="005B40FF"/>
  </w:style>
  <w:style w:type="paragraph" w:styleId="Figurfrteckning">
    <w:name w:val="table of figures"/>
    <w:basedOn w:val="Normal"/>
    <w:next w:val="Normal"/>
    <w:uiPriority w:val="99"/>
    <w:semiHidden/>
    <w:rsid w:val="00F52903"/>
    <w:pPr>
      <w:ind w:left="1219" w:hanging="482"/>
    </w:pPr>
  </w:style>
  <w:style w:type="paragraph" w:customStyle="1" w:styleId="Innehllsfrteckningsrubrik4">
    <w:name w:val="Innehållsförteckningsrubrik4"/>
    <w:basedOn w:val="Normal"/>
    <w:next w:val="Normal"/>
    <w:semiHidden/>
    <w:rsid w:val="00CE2813"/>
    <w:pPr>
      <w:spacing w:before="240"/>
    </w:pPr>
    <w:rPr>
      <w:rFonts w:ascii="Arial" w:hAnsi="Arial"/>
      <w:b/>
      <w:sz w:val="28"/>
    </w:rPr>
  </w:style>
  <w:style w:type="character" w:customStyle="1" w:styleId="Rubrik1Char">
    <w:name w:val="Rubrik 1 Char"/>
    <w:basedOn w:val="Standardstycketeckensnitt"/>
    <w:link w:val="Rubrik1"/>
    <w:rsid w:val="00CE2813"/>
    <w:rPr>
      <w:rFonts w:ascii="Arial" w:hAnsi="Arial" w:cs="Arial"/>
      <w:b/>
      <w:bCs/>
      <w:kern w:val="32"/>
      <w:sz w:val="32"/>
      <w:szCs w:val="32"/>
    </w:rPr>
  </w:style>
  <w:style w:type="character" w:customStyle="1" w:styleId="Rubrik2Char">
    <w:name w:val="Rubrik 2 Char"/>
    <w:basedOn w:val="Rubrik1Char"/>
    <w:link w:val="Rubrik2"/>
    <w:rsid w:val="00CE2813"/>
    <w:rPr>
      <w:rFonts w:ascii="Arial" w:hAnsi="Arial" w:cs="Arial"/>
      <w:b/>
      <w:bCs w:val="0"/>
      <w:iCs/>
      <w:kern w:val="32"/>
      <w:sz w:val="28"/>
      <w:szCs w:val="28"/>
    </w:rPr>
  </w:style>
  <w:style w:type="character" w:customStyle="1" w:styleId="Rubrik3Char">
    <w:name w:val="Rubrik 3 Char"/>
    <w:basedOn w:val="Rubrik2Char"/>
    <w:link w:val="Rubrik3"/>
    <w:rsid w:val="00CE2813"/>
    <w:rPr>
      <w:rFonts w:ascii="Arial" w:hAnsi="Arial" w:cs="Arial"/>
      <w:b/>
      <w:bCs/>
      <w:iCs/>
      <w:kern w:val="32"/>
      <w:sz w:val="24"/>
      <w:szCs w:val="28"/>
    </w:rPr>
  </w:style>
  <w:style w:type="paragraph" w:styleId="Normaltindrag">
    <w:name w:val="Normal Indent"/>
    <w:basedOn w:val="Normal"/>
    <w:uiPriority w:val="99"/>
    <w:semiHidden/>
    <w:unhideWhenUsed/>
    <w:rsid w:val="005B40FF"/>
    <w:pPr>
      <w:ind w:left="1304"/>
    </w:pPr>
  </w:style>
  <w:style w:type="paragraph" w:customStyle="1" w:styleId="Rubrik3onumrerad">
    <w:name w:val="Rubrik 3 onumrerad"/>
    <w:basedOn w:val="Rubrik3"/>
    <w:semiHidden/>
    <w:rsid w:val="00CE2813"/>
    <w:pPr>
      <w:keepLines/>
      <w:numPr>
        <w:ilvl w:val="0"/>
        <w:numId w:val="0"/>
      </w:numPr>
      <w:tabs>
        <w:tab w:val="left" w:pos="1985"/>
      </w:tabs>
      <w:ind w:left="737"/>
    </w:pPr>
    <w:rPr>
      <w:rFonts w:cs="Times New Roman"/>
    </w:rPr>
  </w:style>
  <w:style w:type="character" w:customStyle="1" w:styleId="ClsfRed">
    <w:name w:val="ClsfRed"/>
    <w:basedOn w:val="Standardstycketeckensnitt"/>
    <w:uiPriority w:val="1"/>
    <w:semiHidden/>
    <w:rsid w:val="005B40FF"/>
    <w:rPr>
      <w:color w:val="FF0000"/>
    </w:rPr>
  </w:style>
  <w:style w:type="numbering" w:customStyle="1" w:styleId="fkaRefNum">
    <w:name w:val="fkaRefNum"/>
    <w:uiPriority w:val="99"/>
    <w:semiHidden/>
    <w:rsid w:val="005B40FF"/>
    <w:pPr>
      <w:numPr>
        <w:numId w:val="20"/>
      </w:numPr>
    </w:pPr>
  </w:style>
  <w:style w:type="paragraph" w:styleId="Fotnotstext">
    <w:name w:val="footnote text"/>
    <w:basedOn w:val="Normal"/>
    <w:link w:val="FotnotstextChar"/>
    <w:uiPriority w:val="99"/>
    <w:semiHidden/>
    <w:unhideWhenUsed/>
    <w:rsid w:val="005B40FF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5B40FF"/>
  </w:style>
  <w:style w:type="paragraph" w:styleId="Innehllsfrteckningsrubrik">
    <w:name w:val="TOC Heading"/>
    <w:next w:val="Brdtext"/>
    <w:uiPriority w:val="39"/>
    <w:semiHidden/>
    <w:unhideWhenUsed/>
    <w:rsid w:val="005B40FF"/>
    <w:pPr>
      <w:keepLines/>
      <w:spacing w:before="240" w:after="12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Lista">
    <w:name w:val="List"/>
    <w:basedOn w:val="Normal"/>
    <w:uiPriority w:val="99"/>
    <w:semiHidden/>
    <w:unhideWhenUsed/>
    <w:rsid w:val="005B40FF"/>
    <w:pPr>
      <w:ind w:left="283" w:hanging="283"/>
      <w:contextualSpacing/>
    </w:pPr>
  </w:style>
  <w:style w:type="paragraph" w:styleId="Makrotext">
    <w:name w:val="macro"/>
    <w:link w:val="MakrotextChar"/>
    <w:uiPriority w:val="99"/>
    <w:semiHidden/>
    <w:unhideWhenUsed/>
    <w:rsid w:val="005B40F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5B40FF"/>
    <w:rPr>
      <w:rFonts w:ascii="Consolas" w:hAnsi="Consolas" w:cs="Consolas"/>
    </w:rPr>
  </w:style>
  <w:style w:type="paragraph" w:styleId="Numreradlista">
    <w:name w:val="List Number"/>
    <w:basedOn w:val="Normal"/>
    <w:uiPriority w:val="99"/>
    <w:qFormat/>
    <w:rsid w:val="005B40FF"/>
    <w:pPr>
      <w:numPr>
        <w:numId w:val="3"/>
      </w:numPr>
      <w:spacing w:after="240"/>
      <w:contextualSpacing/>
    </w:pPr>
  </w:style>
  <w:style w:type="paragraph" w:styleId="Punktlista">
    <w:name w:val="List Bullet"/>
    <w:basedOn w:val="Normal"/>
    <w:uiPriority w:val="99"/>
    <w:qFormat/>
    <w:rsid w:val="005B40FF"/>
    <w:pPr>
      <w:numPr>
        <w:numId w:val="8"/>
      </w:numPr>
      <w:spacing w:after="240"/>
      <w:contextualSpacing/>
    </w:pPr>
  </w:style>
  <w:style w:type="numbering" w:customStyle="1" w:styleId="FkaAttachment">
    <w:name w:val="FkaAttachment"/>
    <w:uiPriority w:val="99"/>
    <w:semiHidden/>
    <w:rsid w:val="005B40FF"/>
    <w:pPr>
      <w:numPr>
        <w:numId w:val="22"/>
      </w:numPr>
    </w:pPr>
  </w:style>
  <w:style w:type="table" w:customStyle="1" w:styleId="HeaderTable">
    <w:name w:val="HeaderTable"/>
    <w:basedOn w:val="Normaltabell"/>
    <w:uiPriority w:val="99"/>
    <w:semiHidden/>
    <w:rsid w:val="005B40FF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FkaHeaderTable">
    <w:name w:val="FkaHeaderTable"/>
    <w:basedOn w:val="Normaltabell"/>
    <w:uiPriority w:val="99"/>
    <w:rsid w:val="005B40FF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Ingenlista"/>
    <w:uiPriority w:val="99"/>
    <w:semiHidden/>
    <w:unhideWhenUsed/>
    <w:rsid w:val="00E85C54"/>
    <w:pPr>
      <w:numPr>
        <w:numId w:val="24"/>
      </w:numPr>
    </w:pPr>
  </w:style>
  <w:style w:type="numbering" w:styleId="1ai">
    <w:name w:val="Outline List 1"/>
    <w:basedOn w:val="Ingenlista"/>
    <w:uiPriority w:val="99"/>
    <w:semiHidden/>
    <w:unhideWhenUsed/>
    <w:rsid w:val="00E85C54"/>
    <w:pPr>
      <w:numPr>
        <w:numId w:val="25"/>
      </w:numPr>
    </w:pPr>
  </w:style>
  <w:style w:type="paragraph" w:styleId="Adress-brev">
    <w:name w:val="envelope address"/>
    <w:basedOn w:val="Normal"/>
    <w:uiPriority w:val="99"/>
    <w:semiHidden/>
    <w:unhideWhenUsed/>
    <w:rsid w:val="00E85C54"/>
    <w:pPr>
      <w:framePr w:w="7938" w:h="1984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nteckningsrubrik">
    <w:name w:val="Note Heading"/>
    <w:basedOn w:val="Normal"/>
    <w:next w:val="Normal"/>
    <w:link w:val="AnteckningsrubrikChar"/>
    <w:uiPriority w:val="99"/>
    <w:semiHidden/>
    <w:unhideWhenUsed/>
    <w:rsid w:val="00E85C54"/>
  </w:style>
  <w:style w:type="character" w:customStyle="1" w:styleId="AnteckningsrubrikChar">
    <w:name w:val="Anteckningsrubrik Char"/>
    <w:basedOn w:val="Standardstycketeckensnitt"/>
    <w:link w:val="Anteckningsrubrik"/>
    <w:uiPriority w:val="99"/>
    <w:semiHidden/>
    <w:rsid w:val="00E85C54"/>
    <w:rPr>
      <w:sz w:val="24"/>
      <w:szCs w:val="24"/>
    </w:rPr>
  </w:style>
  <w:style w:type="character" w:styleId="AnvndHyperlnk">
    <w:name w:val="FollowedHyperlink"/>
    <w:basedOn w:val="Standardstycketeckensnitt"/>
    <w:uiPriority w:val="99"/>
    <w:semiHidden/>
    <w:unhideWhenUsed/>
    <w:rsid w:val="00E85C54"/>
    <w:rPr>
      <w:color w:val="800080" w:themeColor="followedHyperlink"/>
      <w:u w:val="single"/>
    </w:rPr>
  </w:style>
  <w:style w:type="numbering" w:styleId="Artikelsektion">
    <w:name w:val="Outline List 3"/>
    <w:basedOn w:val="Ingenlista"/>
    <w:uiPriority w:val="99"/>
    <w:semiHidden/>
    <w:unhideWhenUsed/>
    <w:rsid w:val="00E85C54"/>
    <w:pPr>
      <w:numPr>
        <w:numId w:val="26"/>
      </w:numPr>
    </w:pPr>
  </w:style>
  <w:style w:type="paragraph" w:styleId="Avslutandetext">
    <w:name w:val="Closing"/>
    <w:basedOn w:val="Normal"/>
    <w:link w:val="AvslutandetextChar"/>
    <w:uiPriority w:val="99"/>
    <w:semiHidden/>
    <w:unhideWhenUsed/>
    <w:rsid w:val="00E85C54"/>
    <w:pPr>
      <w:ind w:left="4252"/>
    </w:pPr>
  </w:style>
  <w:style w:type="character" w:customStyle="1" w:styleId="AvslutandetextChar">
    <w:name w:val="Avslutande text Char"/>
    <w:basedOn w:val="Standardstycketeckensnitt"/>
    <w:link w:val="Avslutandetext"/>
    <w:uiPriority w:val="99"/>
    <w:semiHidden/>
    <w:rsid w:val="00E85C54"/>
    <w:rPr>
      <w:sz w:val="24"/>
      <w:szCs w:val="24"/>
    </w:rPr>
  </w:style>
  <w:style w:type="paragraph" w:styleId="Avsndaradress-brev">
    <w:name w:val="envelope return"/>
    <w:basedOn w:val="Normal"/>
    <w:uiPriority w:val="99"/>
    <w:semiHidden/>
    <w:unhideWhenUsed/>
    <w:rsid w:val="00E85C54"/>
    <w:rPr>
      <w:rFonts w:asciiTheme="majorHAnsi" w:eastAsiaTheme="majorEastAsia" w:hAnsiTheme="majorHAnsi" w:cstheme="majorBidi"/>
      <w:sz w:val="20"/>
      <w:szCs w:val="20"/>
    </w:rPr>
  </w:style>
  <w:style w:type="character" w:styleId="Betoning">
    <w:name w:val="Emphasis"/>
    <w:basedOn w:val="Standardstycketeckensnitt"/>
    <w:uiPriority w:val="20"/>
    <w:semiHidden/>
    <w:unhideWhenUsed/>
    <w:qFormat/>
    <w:rsid w:val="00E85C54"/>
    <w:rPr>
      <w:i/>
      <w:iCs/>
    </w:rPr>
  </w:style>
  <w:style w:type="character" w:styleId="Bokenstitel">
    <w:name w:val="Book Title"/>
    <w:basedOn w:val="Standardstycketeckensnitt"/>
    <w:uiPriority w:val="33"/>
    <w:semiHidden/>
    <w:unhideWhenUsed/>
    <w:qFormat/>
    <w:rsid w:val="00E85C54"/>
    <w:rPr>
      <w:b/>
      <w:bCs/>
      <w:smallCaps/>
      <w:spacing w:val="5"/>
    </w:rPr>
  </w:style>
  <w:style w:type="paragraph" w:styleId="Brdtext2">
    <w:name w:val="Body Text 2"/>
    <w:basedOn w:val="Normal"/>
    <w:link w:val="Brdtext2Char"/>
    <w:uiPriority w:val="99"/>
    <w:semiHidden/>
    <w:unhideWhenUsed/>
    <w:rsid w:val="00E85C54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semiHidden/>
    <w:rsid w:val="00E85C54"/>
    <w:rPr>
      <w:sz w:val="24"/>
      <w:szCs w:val="24"/>
    </w:rPr>
  </w:style>
  <w:style w:type="paragraph" w:styleId="Brdtext3">
    <w:name w:val="Body Text 3"/>
    <w:basedOn w:val="Normal"/>
    <w:link w:val="Brdtext3Char"/>
    <w:uiPriority w:val="99"/>
    <w:semiHidden/>
    <w:unhideWhenUsed/>
    <w:rsid w:val="00E85C54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E85C54"/>
    <w:rPr>
      <w:sz w:val="16"/>
      <w:szCs w:val="16"/>
    </w:rPr>
  </w:style>
  <w:style w:type="paragraph" w:styleId="Brdtextmedfrstaindrag">
    <w:name w:val="Body Text First Indent"/>
    <w:basedOn w:val="Brdtext"/>
    <w:link w:val="BrdtextmedfrstaindragChar"/>
    <w:uiPriority w:val="99"/>
    <w:semiHidden/>
    <w:unhideWhenUsed/>
    <w:rsid w:val="00E85C54"/>
    <w:pPr>
      <w:spacing w:after="0"/>
      <w:ind w:firstLine="360"/>
    </w:pPr>
  </w:style>
  <w:style w:type="character" w:customStyle="1" w:styleId="BrdtextmedfrstaindragChar">
    <w:name w:val="Brödtext med första indrag Char"/>
    <w:basedOn w:val="BrdtextChar"/>
    <w:link w:val="Brdtextmedfrstaindrag"/>
    <w:uiPriority w:val="99"/>
    <w:semiHidden/>
    <w:rsid w:val="00E85C54"/>
    <w:rPr>
      <w:sz w:val="24"/>
      <w:szCs w:val="24"/>
    </w:rPr>
  </w:style>
  <w:style w:type="paragraph" w:styleId="Brdtextmedindrag">
    <w:name w:val="Body Text Indent"/>
    <w:basedOn w:val="Normal"/>
    <w:link w:val="BrdtextmedindragChar"/>
    <w:uiPriority w:val="99"/>
    <w:semiHidden/>
    <w:unhideWhenUsed/>
    <w:rsid w:val="00E85C54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uiPriority w:val="99"/>
    <w:semiHidden/>
    <w:rsid w:val="00E85C54"/>
    <w:rPr>
      <w:sz w:val="24"/>
      <w:szCs w:val="24"/>
    </w:rPr>
  </w:style>
  <w:style w:type="paragraph" w:styleId="Brdtextmedfrstaindrag2">
    <w:name w:val="Body Text First Indent 2"/>
    <w:basedOn w:val="Brdtextmedindrag"/>
    <w:link w:val="Brdtextmedfrstaindrag2Char"/>
    <w:uiPriority w:val="99"/>
    <w:semiHidden/>
    <w:unhideWhenUsed/>
    <w:rsid w:val="00E85C54"/>
    <w:pPr>
      <w:spacing w:after="0"/>
      <w:ind w:left="360" w:firstLine="360"/>
    </w:pPr>
  </w:style>
  <w:style w:type="character" w:customStyle="1" w:styleId="Brdtextmedfrstaindrag2Char">
    <w:name w:val="Brödtext med första indrag 2 Char"/>
    <w:basedOn w:val="BrdtextmedindragChar"/>
    <w:link w:val="Brdtextmedfrstaindrag2"/>
    <w:uiPriority w:val="99"/>
    <w:semiHidden/>
    <w:rsid w:val="00E85C54"/>
    <w:rPr>
      <w:sz w:val="24"/>
      <w:szCs w:val="24"/>
    </w:rPr>
  </w:style>
  <w:style w:type="paragraph" w:styleId="Brdtextmedindrag2">
    <w:name w:val="Body Text Indent 2"/>
    <w:basedOn w:val="Normal"/>
    <w:link w:val="Brdtextmedindrag2Char"/>
    <w:uiPriority w:val="99"/>
    <w:semiHidden/>
    <w:unhideWhenUsed/>
    <w:rsid w:val="00E85C54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uiPriority w:val="99"/>
    <w:semiHidden/>
    <w:rsid w:val="00E85C54"/>
    <w:rPr>
      <w:sz w:val="24"/>
      <w:szCs w:val="24"/>
    </w:rPr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E85C54"/>
    <w:pPr>
      <w:spacing w:after="120"/>
      <w:ind w:left="283"/>
    </w:pPr>
    <w:rPr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E85C54"/>
    <w:rPr>
      <w:sz w:val="16"/>
      <w:szCs w:val="16"/>
    </w:rPr>
  </w:style>
  <w:style w:type="paragraph" w:styleId="Citat">
    <w:name w:val="Quote"/>
    <w:basedOn w:val="Normal"/>
    <w:next w:val="Normal"/>
    <w:link w:val="CitatChar"/>
    <w:uiPriority w:val="29"/>
    <w:semiHidden/>
    <w:unhideWhenUsed/>
    <w:qFormat/>
    <w:rsid w:val="00E85C54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E85C54"/>
    <w:rPr>
      <w:i/>
      <w:iCs/>
      <w:color w:val="000000" w:themeColor="text1"/>
      <w:sz w:val="24"/>
      <w:szCs w:val="24"/>
    </w:rPr>
  </w:style>
  <w:style w:type="paragraph" w:styleId="Citatfrteckning">
    <w:name w:val="table of authorities"/>
    <w:basedOn w:val="Normal"/>
    <w:next w:val="Normal"/>
    <w:uiPriority w:val="99"/>
    <w:semiHidden/>
    <w:unhideWhenUsed/>
    <w:rsid w:val="00E85C54"/>
    <w:pPr>
      <w:ind w:left="240" w:hanging="240"/>
    </w:pPr>
  </w:style>
  <w:style w:type="paragraph" w:styleId="Citatfrteckningsrubrik">
    <w:name w:val="toa heading"/>
    <w:basedOn w:val="Normal"/>
    <w:next w:val="Normal"/>
    <w:uiPriority w:val="99"/>
    <w:semiHidden/>
    <w:unhideWhenUsed/>
    <w:rsid w:val="00E85C5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Datum">
    <w:name w:val="Date"/>
    <w:basedOn w:val="Normal"/>
    <w:next w:val="Normal"/>
    <w:link w:val="DatumChar"/>
    <w:uiPriority w:val="99"/>
    <w:semiHidden/>
    <w:unhideWhenUsed/>
    <w:rsid w:val="00E85C54"/>
  </w:style>
  <w:style w:type="character" w:customStyle="1" w:styleId="DatumChar">
    <w:name w:val="Datum Char"/>
    <w:basedOn w:val="Standardstycketeckensnitt"/>
    <w:link w:val="Datum"/>
    <w:uiPriority w:val="99"/>
    <w:semiHidden/>
    <w:rsid w:val="00E85C54"/>
    <w:rPr>
      <w:sz w:val="24"/>
      <w:szCs w:val="24"/>
    </w:rPr>
  </w:style>
  <w:style w:type="character" w:styleId="Diskretbetoning">
    <w:name w:val="Subtle Emphasis"/>
    <w:basedOn w:val="Standardstycketeckensnitt"/>
    <w:uiPriority w:val="19"/>
    <w:semiHidden/>
    <w:unhideWhenUsed/>
    <w:qFormat/>
    <w:rsid w:val="00E85C54"/>
    <w:rPr>
      <w:i/>
      <w:iCs/>
      <w:color w:val="808080" w:themeColor="text1" w:themeTint="7F"/>
    </w:rPr>
  </w:style>
  <w:style w:type="character" w:styleId="Diskretreferens">
    <w:name w:val="Subtle Reference"/>
    <w:basedOn w:val="Standardstycketeckensnitt"/>
    <w:uiPriority w:val="31"/>
    <w:semiHidden/>
    <w:unhideWhenUsed/>
    <w:qFormat/>
    <w:rsid w:val="00E85C54"/>
    <w:rPr>
      <w:smallCaps/>
      <w:color w:val="C0504D" w:themeColor="accent2"/>
      <w:u w:val="single"/>
    </w:rPr>
  </w:style>
  <w:style w:type="table" w:styleId="Diskrettabell1">
    <w:name w:val="Table Subtle 1"/>
    <w:basedOn w:val="Normaltabell"/>
    <w:uiPriority w:val="99"/>
    <w:semiHidden/>
    <w:unhideWhenUsed/>
    <w:rsid w:val="00E85C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uiPriority w:val="99"/>
    <w:semiHidden/>
    <w:unhideWhenUsed/>
    <w:rsid w:val="00E85C5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E85C54"/>
    <w:rPr>
      <w:rFonts w:ascii="Tahoma" w:hAnsi="Tahoma" w:cs="Tahoma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E85C54"/>
    <w:rPr>
      <w:rFonts w:ascii="Tahoma" w:hAnsi="Tahoma" w:cs="Tahoma"/>
      <w:sz w:val="16"/>
      <w:szCs w:val="16"/>
    </w:rPr>
  </w:style>
  <w:style w:type="table" w:styleId="Eleganttabell">
    <w:name w:val="Table Elegant"/>
    <w:basedOn w:val="Normaltabell"/>
    <w:uiPriority w:val="99"/>
    <w:semiHidden/>
    <w:unhideWhenUsed/>
    <w:rsid w:val="00E85C5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nkeltabell1">
    <w:name w:val="Table Simple 1"/>
    <w:basedOn w:val="Normaltabell"/>
    <w:uiPriority w:val="99"/>
    <w:semiHidden/>
    <w:unhideWhenUsed/>
    <w:rsid w:val="00E85C5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uiPriority w:val="99"/>
    <w:semiHidden/>
    <w:unhideWhenUsed/>
    <w:rsid w:val="00E85C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uiPriority w:val="99"/>
    <w:semiHidden/>
    <w:unhideWhenUsed/>
    <w:rsid w:val="00E85C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link w:val="E-postsignaturChar"/>
    <w:uiPriority w:val="99"/>
    <w:semiHidden/>
    <w:unhideWhenUsed/>
    <w:rsid w:val="00E85C54"/>
  </w:style>
  <w:style w:type="character" w:customStyle="1" w:styleId="E-postsignaturChar">
    <w:name w:val="E-postsignatur Char"/>
    <w:basedOn w:val="Standardstycketeckensnitt"/>
    <w:link w:val="E-postsignatur"/>
    <w:uiPriority w:val="99"/>
    <w:semiHidden/>
    <w:rsid w:val="00E85C54"/>
    <w:rPr>
      <w:sz w:val="24"/>
      <w:szCs w:val="24"/>
    </w:rPr>
  </w:style>
  <w:style w:type="character" w:styleId="Fotnotsreferens">
    <w:name w:val="footnote reference"/>
    <w:basedOn w:val="Standardstycketeckensnitt"/>
    <w:uiPriority w:val="99"/>
    <w:semiHidden/>
    <w:unhideWhenUsed/>
    <w:rsid w:val="00E85C54"/>
    <w:rPr>
      <w:vertAlign w:val="superscript"/>
    </w:rPr>
  </w:style>
  <w:style w:type="table" w:styleId="Frgadlista">
    <w:name w:val="Colorful List"/>
    <w:basedOn w:val="Normaltabell"/>
    <w:uiPriority w:val="72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rgadlista-dekorfrg2">
    <w:name w:val="Colorful List Accent 2"/>
    <w:basedOn w:val="Normaltabell"/>
    <w:uiPriority w:val="72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rgadlista-dekorfrg3">
    <w:name w:val="Colorful List Accent 3"/>
    <w:basedOn w:val="Normaltabell"/>
    <w:uiPriority w:val="72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rgadlista-dekorfrg4">
    <w:name w:val="Colorful List Accent 4"/>
    <w:basedOn w:val="Normaltabell"/>
    <w:uiPriority w:val="72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rgadlista-dekorfrg5">
    <w:name w:val="Colorful List Accent 5"/>
    <w:basedOn w:val="Normaltabell"/>
    <w:uiPriority w:val="72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rgadlista-dekorfrg6">
    <w:name w:val="Colorful List Accent 6"/>
    <w:basedOn w:val="Normaltabell"/>
    <w:uiPriority w:val="72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rgadskuggning">
    <w:name w:val="Colorful Shading"/>
    <w:basedOn w:val="Normaltabell"/>
    <w:uiPriority w:val="71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tabell1">
    <w:name w:val="Table Colorful 1"/>
    <w:basedOn w:val="Normaltabell"/>
    <w:uiPriority w:val="99"/>
    <w:semiHidden/>
    <w:unhideWhenUsed/>
    <w:rsid w:val="00E85C5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uiPriority w:val="99"/>
    <w:semiHidden/>
    <w:unhideWhenUsed/>
    <w:rsid w:val="00E85C5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uiPriority w:val="99"/>
    <w:semiHidden/>
    <w:unhideWhenUsed/>
    <w:rsid w:val="00E85C5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rgatrutnt">
    <w:name w:val="Colorful Grid"/>
    <w:basedOn w:val="Normaltabell"/>
    <w:uiPriority w:val="73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rgatrutnt-dekorfrg2">
    <w:name w:val="Colorful Grid Accent 2"/>
    <w:basedOn w:val="Normaltabell"/>
    <w:uiPriority w:val="73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rgatrutnt-dekorfrg3">
    <w:name w:val="Colorful Grid Accent 3"/>
    <w:basedOn w:val="Normaltabell"/>
    <w:uiPriority w:val="73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trutnt-dekorfrg4">
    <w:name w:val="Colorful Grid Accent 4"/>
    <w:basedOn w:val="Normaltabell"/>
    <w:uiPriority w:val="73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rgatrutnt-dekorfrg5">
    <w:name w:val="Colorful Grid Accent 5"/>
    <w:basedOn w:val="Normaltabell"/>
    <w:uiPriority w:val="73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rgatrutnt-dekorfrg6">
    <w:name w:val="Colorful Grid Accent 6"/>
    <w:basedOn w:val="Normaltabell"/>
    <w:uiPriority w:val="73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-adress">
    <w:name w:val="HTML Address"/>
    <w:basedOn w:val="Normal"/>
    <w:link w:val="HTML-adressChar"/>
    <w:uiPriority w:val="99"/>
    <w:semiHidden/>
    <w:unhideWhenUsed/>
    <w:rsid w:val="00E85C54"/>
    <w:rPr>
      <w:i/>
      <w:iCs/>
    </w:rPr>
  </w:style>
  <w:style w:type="character" w:customStyle="1" w:styleId="HTML-adressChar">
    <w:name w:val="HTML - adress Char"/>
    <w:basedOn w:val="Standardstycketeckensnitt"/>
    <w:link w:val="HTML-adress"/>
    <w:uiPriority w:val="99"/>
    <w:semiHidden/>
    <w:rsid w:val="00E85C54"/>
    <w:rPr>
      <w:i/>
      <w:iCs/>
      <w:sz w:val="24"/>
      <w:szCs w:val="24"/>
    </w:rPr>
  </w:style>
  <w:style w:type="character" w:styleId="HTML-akronym">
    <w:name w:val="HTML Acronym"/>
    <w:basedOn w:val="Standardstycketeckensnitt"/>
    <w:uiPriority w:val="99"/>
    <w:semiHidden/>
    <w:unhideWhenUsed/>
    <w:rsid w:val="00E85C54"/>
  </w:style>
  <w:style w:type="character" w:styleId="HTML-citat">
    <w:name w:val="HTML Cite"/>
    <w:basedOn w:val="Standardstycketeckensnitt"/>
    <w:uiPriority w:val="99"/>
    <w:semiHidden/>
    <w:unhideWhenUsed/>
    <w:rsid w:val="00E85C54"/>
    <w:rPr>
      <w:i/>
      <w:iCs/>
    </w:rPr>
  </w:style>
  <w:style w:type="character" w:styleId="HTML-definition">
    <w:name w:val="HTML Definition"/>
    <w:basedOn w:val="Standardstycketeckensnitt"/>
    <w:uiPriority w:val="99"/>
    <w:semiHidden/>
    <w:unhideWhenUsed/>
    <w:rsid w:val="00E85C54"/>
    <w:rPr>
      <w:i/>
      <w:iCs/>
    </w:rPr>
  </w:style>
  <w:style w:type="character" w:styleId="HTML-exempel">
    <w:name w:val="HTML Sample"/>
    <w:basedOn w:val="Standardstycketeckensnitt"/>
    <w:uiPriority w:val="99"/>
    <w:semiHidden/>
    <w:unhideWhenUsed/>
    <w:rsid w:val="00E85C54"/>
    <w:rPr>
      <w:rFonts w:ascii="Consolas" w:hAnsi="Consolas" w:cs="Consolas"/>
      <w:sz w:val="24"/>
      <w:szCs w:val="24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E85C54"/>
    <w:rPr>
      <w:rFonts w:ascii="Consolas" w:hAnsi="Consolas" w:cs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E85C54"/>
    <w:rPr>
      <w:rFonts w:ascii="Consolas" w:hAnsi="Consolas" w:cs="Consolas"/>
    </w:rPr>
  </w:style>
  <w:style w:type="character" w:styleId="HTML-kod">
    <w:name w:val="HTML Code"/>
    <w:basedOn w:val="Standardstycketeckensnitt"/>
    <w:uiPriority w:val="99"/>
    <w:semiHidden/>
    <w:unhideWhenUsed/>
    <w:rsid w:val="00E85C54"/>
    <w:rPr>
      <w:rFonts w:ascii="Consolas" w:hAnsi="Consolas" w:cs="Consolas"/>
      <w:sz w:val="20"/>
      <w:szCs w:val="20"/>
    </w:rPr>
  </w:style>
  <w:style w:type="character" w:styleId="HTML-skrivmaskin">
    <w:name w:val="HTML Typewriter"/>
    <w:basedOn w:val="Standardstycketeckensnitt"/>
    <w:uiPriority w:val="99"/>
    <w:semiHidden/>
    <w:unhideWhenUsed/>
    <w:rsid w:val="00E85C54"/>
    <w:rPr>
      <w:rFonts w:ascii="Consolas" w:hAnsi="Consolas" w:cs="Consolas"/>
      <w:sz w:val="20"/>
      <w:szCs w:val="20"/>
    </w:rPr>
  </w:style>
  <w:style w:type="character" w:styleId="HTML-tangentbord">
    <w:name w:val="HTML Keyboard"/>
    <w:basedOn w:val="Standardstycketeckensnitt"/>
    <w:uiPriority w:val="99"/>
    <w:semiHidden/>
    <w:unhideWhenUsed/>
    <w:rsid w:val="00E85C54"/>
    <w:rPr>
      <w:rFonts w:ascii="Consolas" w:hAnsi="Consolas" w:cs="Consolas"/>
      <w:sz w:val="20"/>
      <w:szCs w:val="20"/>
    </w:rPr>
  </w:style>
  <w:style w:type="character" w:styleId="HTML-variabel">
    <w:name w:val="HTML Variable"/>
    <w:basedOn w:val="Standardstycketeckensnitt"/>
    <w:uiPriority w:val="99"/>
    <w:semiHidden/>
    <w:unhideWhenUsed/>
    <w:rsid w:val="00E85C54"/>
    <w:rPr>
      <w:i/>
      <w:iCs/>
    </w:rPr>
  </w:style>
  <w:style w:type="character" w:styleId="Hyperlnk">
    <w:name w:val="Hyperlink"/>
    <w:basedOn w:val="Standardstycketeckensnitt"/>
    <w:uiPriority w:val="99"/>
    <w:semiHidden/>
    <w:unhideWhenUsed/>
    <w:rsid w:val="00E85C54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5C54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5C54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5C54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5C54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5C54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5C54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5C54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5C54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5C54"/>
    <w:pPr>
      <w:ind w:left="2160" w:hanging="240"/>
    </w:pPr>
  </w:style>
  <w:style w:type="paragraph" w:styleId="Indexrubrik">
    <w:name w:val="index heading"/>
    <w:basedOn w:val="Normal"/>
    <w:next w:val="Index1"/>
    <w:uiPriority w:val="99"/>
    <w:semiHidden/>
    <w:unhideWhenUsed/>
    <w:rsid w:val="00E85C54"/>
    <w:rPr>
      <w:rFonts w:asciiTheme="majorHAnsi" w:eastAsiaTheme="majorEastAsia" w:hAnsiTheme="majorHAnsi" w:cstheme="majorBidi"/>
      <w:b/>
      <w:bCs/>
    </w:rPr>
  </w:style>
  <w:style w:type="paragraph" w:styleId="Indragetstycke">
    <w:name w:val="Block Text"/>
    <w:basedOn w:val="Normal"/>
    <w:uiPriority w:val="99"/>
    <w:semiHidden/>
    <w:unhideWhenUsed/>
    <w:rsid w:val="00E85C54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Ingetavstnd">
    <w:name w:val="No Spacing"/>
    <w:uiPriority w:val="1"/>
    <w:semiHidden/>
    <w:unhideWhenUsed/>
    <w:qFormat/>
    <w:rsid w:val="00E85C54"/>
    <w:rPr>
      <w:sz w:val="24"/>
      <w:szCs w:val="24"/>
    </w:rPr>
  </w:style>
  <w:style w:type="paragraph" w:styleId="Inledning">
    <w:name w:val="Salutation"/>
    <w:basedOn w:val="Normal"/>
    <w:next w:val="Normal"/>
    <w:link w:val="InledningChar"/>
    <w:uiPriority w:val="99"/>
    <w:semiHidden/>
    <w:unhideWhenUsed/>
    <w:rsid w:val="00E85C54"/>
  </w:style>
  <w:style w:type="character" w:customStyle="1" w:styleId="InledningChar">
    <w:name w:val="Inledning Char"/>
    <w:basedOn w:val="Standardstycketeckensnitt"/>
    <w:link w:val="Inledning"/>
    <w:uiPriority w:val="99"/>
    <w:semiHidden/>
    <w:rsid w:val="00E85C54"/>
    <w:rPr>
      <w:sz w:val="24"/>
      <w:szCs w:val="24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E85C54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E85C54"/>
  </w:style>
  <w:style w:type="character" w:styleId="Kommentarsreferens">
    <w:name w:val="annotation reference"/>
    <w:basedOn w:val="Standardstycketeckensnitt"/>
    <w:uiPriority w:val="99"/>
    <w:semiHidden/>
    <w:unhideWhenUsed/>
    <w:rsid w:val="00E85C54"/>
    <w:rPr>
      <w:sz w:val="16"/>
      <w:szCs w:val="16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E85C54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E85C54"/>
    <w:rPr>
      <w:b/>
      <w:bCs/>
    </w:rPr>
  </w:style>
  <w:style w:type="paragraph" w:styleId="Lista2">
    <w:name w:val="List 2"/>
    <w:basedOn w:val="Normal"/>
    <w:uiPriority w:val="99"/>
    <w:semiHidden/>
    <w:unhideWhenUsed/>
    <w:rsid w:val="00E85C5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E85C5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E85C5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E85C54"/>
    <w:pPr>
      <w:ind w:left="1415" w:hanging="283"/>
      <w:contextualSpacing/>
    </w:pPr>
  </w:style>
  <w:style w:type="paragraph" w:styleId="Listafortstt">
    <w:name w:val="List Continue"/>
    <w:basedOn w:val="Normal"/>
    <w:uiPriority w:val="99"/>
    <w:semiHidden/>
    <w:unhideWhenUsed/>
    <w:rsid w:val="00E85C54"/>
    <w:pPr>
      <w:spacing w:after="120"/>
      <w:ind w:left="283"/>
      <w:contextualSpacing/>
    </w:pPr>
  </w:style>
  <w:style w:type="paragraph" w:styleId="Listafortstt2">
    <w:name w:val="List Continue 2"/>
    <w:basedOn w:val="Normal"/>
    <w:uiPriority w:val="99"/>
    <w:semiHidden/>
    <w:unhideWhenUsed/>
    <w:rsid w:val="00E85C54"/>
    <w:pPr>
      <w:spacing w:after="120"/>
      <w:ind w:left="566"/>
      <w:contextualSpacing/>
    </w:pPr>
  </w:style>
  <w:style w:type="paragraph" w:styleId="Listafortstt3">
    <w:name w:val="List Continue 3"/>
    <w:basedOn w:val="Normal"/>
    <w:uiPriority w:val="99"/>
    <w:semiHidden/>
    <w:unhideWhenUsed/>
    <w:rsid w:val="00E85C54"/>
    <w:pPr>
      <w:spacing w:after="120"/>
      <w:ind w:left="849"/>
      <w:contextualSpacing/>
    </w:pPr>
  </w:style>
  <w:style w:type="paragraph" w:styleId="Listafortstt4">
    <w:name w:val="List Continue 4"/>
    <w:basedOn w:val="Normal"/>
    <w:uiPriority w:val="99"/>
    <w:semiHidden/>
    <w:unhideWhenUsed/>
    <w:rsid w:val="00E85C54"/>
    <w:pPr>
      <w:spacing w:after="120"/>
      <w:ind w:left="1132"/>
      <w:contextualSpacing/>
    </w:pPr>
  </w:style>
  <w:style w:type="paragraph" w:styleId="Listafortstt5">
    <w:name w:val="List Continue 5"/>
    <w:basedOn w:val="Normal"/>
    <w:uiPriority w:val="99"/>
    <w:semiHidden/>
    <w:unhideWhenUsed/>
    <w:rsid w:val="00E85C54"/>
    <w:pPr>
      <w:spacing w:after="120"/>
      <w:ind w:left="1415"/>
      <w:contextualSpacing/>
    </w:pPr>
  </w:style>
  <w:style w:type="paragraph" w:styleId="Liststycke">
    <w:name w:val="List Paragraph"/>
    <w:basedOn w:val="Normal"/>
    <w:uiPriority w:val="34"/>
    <w:semiHidden/>
    <w:unhideWhenUsed/>
    <w:qFormat/>
    <w:rsid w:val="00E85C54"/>
    <w:pPr>
      <w:ind w:left="720"/>
      <w:contextualSpacing/>
    </w:pPr>
  </w:style>
  <w:style w:type="paragraph" w:styleId="Litteraturfrteckning">
    <w:name w:val="Bibliography"/>
    <w:basedOn w:val="Normal"/>
    <w:next w:val="Normal"/>
    <w:uiPriority w:val="37"/>
    <w:semiHidden/>
    <w:unhideWhenUsed/>
    <w:rsid w:val="00E85C54"/>
  </w:style>
  <w:style w:type="table" w:styleId="Ljuslista">
    <w:name w:val="Light List"/>
    <w:basedOn w:val="Normaltabell"/>
    <w:uiPriority w:val="61"/>
    <w:semiHidden/>
    <w:rsid w:val="00E85C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semiHidden/>
    <w:rsid w:val="00E85C5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lista-dekorfrg2">
    <w:name w:val="Light List Accent 2"/>
    <w:basedOn w:val="Normaltabell"/>
    <w:uiPriority w:val="61"/>
    <w:semiHidden/>
    <w:rsid w:val="00E85C5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juslista-dekorfrg3">
    <w:name w:val="Light List Accent 3"/>
    <w:basedOn w:val="Normaltabell"/>
    <w:uiPriority w:val="61"/>
    <w:semiHidden/>
    <w:rsid w:val="00E85C5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juslista-dekorfrg4">
    <w:name w:val="Light List Accent 4"/>
    <w:basedOn w:val="Normaltabell"/>
    <w:uiPriority w:val="61"/>
    <w:semiHidden/>
    <w:rsid w:val="00E85C5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juslista-dekorfrg5">
    <w:name w:val="Light List Accent 5"/>
    <w:basedOn w:val="Normaltabell"/>
    <w:uiPriority w:val="61"/>
    <w:semiHidden/>
    <w:rsid w:val="00E85C5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juslista-dekorfrg6">
    <w:name w:val="Light List Accent 6"/>
    <w:basedOn w:val="Normaltabell"/>
    <w:uiPriority w:val="61"/>
    <w:semiHidden/>
    <w:rsid w:val="00E85C5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jusskuggning">
    <w:name w:val="Light Shading"/>
    <w:basedOn w:val="Normaltabell"/>
    <w:uiPriority w:val="60"/>
    <w:semiHidden/>
    <w:rsid w:val="00E85C5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semiHidden/>
    <w:rsid w:val="00E85C5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semiHidden/>
    <w:rsid w:val="00E85C5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semiHidden/>
    <w:rsid w:val="00E85C5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semiHidden/>
    <w:rsid w:val="00E85C5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semiHidden/>
    <w:rsid w:val="00E85C5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semiHidden/>
    <w:rsid w:val="00E85C5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justrutnt">
    <w:name w:val="Light Grid"/>
    <w:basedOn w:val="Normaltabell"/>
    <w:uiPriority w:val="62"/>
    <w:semiHidden/>
    <w:rsid w:val="00E85C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semiHidden/>
    <w:rsid w:val="00E85C5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justrutnt-dekorfrg2">
    <w:name w:val="Light Grid Accent 2"/>
    <w:basedOn w:val="Normaltabell"/>
    <w:uiPriority w:val="62"/>
    <w:semiHidden/>
    <w:rsid w:val="00E85C5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justrutnt-dekorfrg3">
    <w:name w:val="Light Grid Accent 3"/>
    <w:basedOn w:val="Normaltabell"/>
    <w:uiPriority w:val="62"/>
    <w:semiHidden/>
    <w:rsid w:val="00E85C5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trutnt-dekorfrg4">
    <w:name w:val="Light Grid Accent 4"/>
    <w:basedOn w:val="Normaltabell"/>
    <w:uiPriority w:val="62"/>
    <w:semiHidden/>
    <w:rsid w:val="00E85C5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justrutnt-dekorfrg5">
    <w:name w:val="Light Grid Accent 5"/>
    <w:basedOn w:val="Normaltabell"/>
    <w:uiPriority w:val="62"/>
    <w:semiHidden/>
    <w:rsid w:val="00E85C5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justrutnt-dekorfrg6">
    <w:name w:val="Light Grid Accent 6"/>
    <w:basedOn w:val="Normaltabell"/>
    <w:uiPriority w:val="62"/>
    <w:semiHidden/>
    <w:rsid w:val="00E85C5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Meddelanderubrik">
    <w:name w:val="Message Header"/>
    <w:basedOn w:val="Normal"/>
    <w:link w:val="MeddelanderubrikChar"/>
    <w:uiPriority w:val="99"/>
    <w:semiHidden/>
    <w:unhideWhenUsed/>
    <w:rsid w:val="00E85C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ddelanderubrikChar">
    <w:name w:val="Meddelanderubrik Char"/>
    <w:basedOn w:val="Standardstycketeckensnitt"/>
    <w:link w:val="Meddelanderubrik"/>
    <w:uiPriority w:val="99"/>
    <w:semiHidden/>
    <w:rsid w:val="00E85C5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table" w:styleId="Mellanmrklista1">
    <w:name w:val="Medium List 1"/>
    <w:basedOn w:val="Normaltabell"/>
    <w:uiPriority w:val="65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llanmrklista2">
    <w:name w:val="Medium List 2"/>
    <w:basedOn w:val="Normaltabell"/>
    <w:uiPriority w:val="66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skuggning1">
    <w:name w:val="Medium Shading 1"/>
    <w:basedOn w:val="Normaltabell"/>
    <w:uiPriority w:val="63"/>
    <w:semiHidden/>
    <w:rsid w:val="00E85C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semiHidden/>
    <w:rsid w:val="00E85C5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semiHidden/>
    <w:rsid w:val="00E85C5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semiHidden/>
    <w:rsid w:val="00E85C5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semiHidden/>
    <w:rsid w:val="00E85C5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semiHidden/>
    <w:rsid w:val="00E85C5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semiHidden/>
    <w:rsid w:val="00E85C5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semiHidden/>
    <w:rsid w:val="00E85C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semiHidden/>
    <w:rsid w:val="00E85C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semiHidden/>
    <w:rsid w:val="00E85C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semiHidden/>
    <w:rsid w:val="00E85C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semiHidden/>
    <w:rsid w:val="00E85C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semiHidden/>
    <w:rsid w:val="00E85C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semiHidden/>
    <w:rsid w:val="00E85C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trutnt1">
    <w:name w:val="Medium Grid 1"/>
    <w:basedOn w:val="Normaltabell"/>
    <w:uiPriority w:val="67"/>
    <w:semiHidden/>
    <w:rsid w:val="00E85C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semiHidden/>
    <w:rsid w:val="00E85C5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semiHidden/>
    <w:rsid w:val="00E85C5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semiHidden/>
    <w:rsid w:val="00E85C5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semiHidden/>
    <w:rsid w:val="00E85C5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semiHidden/>
    <w:rsid w:val="00E85C5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semiHidden/>
    <w:rsid w:val="00E85C5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llanmrktrutnt2">
    <w:name w:val="Medium Grid 2"/>
    <w:basedOn w:val="Normaltabell"/>
    <w:uiPriority w:val="68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semiHidden/>
    <w:rsid w:val="00E85C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semiHidden/>
    <w:rsid w:val="00E85C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semiHidden/>
    <w:rsid w:val="00E85C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semiHidden/>
    <w:rsid w:val="00E85C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semiHidden/>
    <w:rsid w:val="00E85C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semiHidden/>
    <w:rsid w:val="00E85C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semiHidden/>
    <w:rsid w:val="00E85C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oderntabell">
    <w:name w:val="Table Contemporary"/>
    <w:basedOn w:val="Normaltabell"/>
    <w:uiPriority w:val="99"/>
    <w:semiHidden/>
    <w:unhideWhenUsed/>
    <w:rsid w:val="00E85C5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rklista">
    <w:name w:val="Dark List"/>
    <w:basedOn w:val="Normaltabell"/>
    <w:uiPriority w:val="70"/>
    <w:semiHidden/>
    <w:rsid w:val="00E85C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semiHidden/>
    <w:rsid w:val="00E85C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a-dekorfrg2">
    <w:name w:val="Dark List Accent 2"/>
    <w:basedOn w:val="Normaltabell"/>
    <w:uiPriority w:val="70"/>
    <w:semiHidden/>
    <w:rsid w:val="00E85C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a-dekorfrg3">
    <w:name w:val="Dark List Accent 3"/>
    <w:basedOn w:val="Normaltabell"/>
    <w:uiPriority w:val="70"/>
    <w:semiHidden/>
    <w:rsid w:val="00E85C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a-dekorfrg4">
    <w:name w:val="Dark List Accent 4"/>
    <w:basedOn w:val="Normaltabell"/>
    <w:uiPriority w:val="70"/>
    <w:semiHidden/>
    <w:rsid w:val="00E85C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a-dekorfrg5">
    <w:name w:val="Dark List Accent 5"/>
    <w:basedOn w:val="Normaltabell"/>
    <w:uiPriority w:val="70"/>
    <w:semiHidden/>
    <w:rsid w:val="00E85C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a-dekorfrg6">
    <w:name w:val="Dark List Accent 6"/>
    <w:basedOn w:val="Normaltabell"/>
    <w:uiPriority w:val="70"/>
    <w:semiHidden/>
    <w:rsid w:val="00E85C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Normalwebb">
    <w:name w:val="Normal (Web)"/>
    <w:basedOn w:val="Normal"/>
    <w:uiPriority w:val="99"/>
    <w:semiHidden/>
    <w:unhideWhenUsed/>
    <w:rsid w:val="00E85C54"/>
  </w:style>
  <w:style w:type="paragraph" w:styleId="Numreradlista2">
    <w:name w:val="List Number 2"/>
    <w:basedOn w:val="Normal"/>
    <w:uiPriority w:val="99"/>
    <w:semiHidden/>
    <w:unhideWhenUsed/>
    <w:rsid w:val="00E85C54"/>
    <w:pPr>
      <w:numPr>
        <w:numId w:val="4"/>
      </w:numPr>
      <w:contextualSpacing/>
    </w:pPr>
  </w:style>
  <w:style w:type="paragraph" w:styleId="Numreradlista3">
    <w:name w:val="List Number 3"/>
    <w:basedOn w:val="Normal"/>
    <w:uiPriority w:val="99"/>
    <w:semiHidden/>
    <w:unhideWhenUsed/>
    <w:rsid w:val="00E85C54"/>
    <w:pPr>
      <w:numPr>
        <w:numId w:val="5"/>
      </w:numPr>
      <w:contextualSpacing/>
    </w:pPr>
  </w:style>
  <w:style w:type="paragraph" w:styleId="Numreradlista4">
    <w:name w:val="List Number 4"/>
    <w:basedOn w:val="Normal"/>
    <w:uiPriority w:val="99"/>
    <w:semiHidden/>
    <w:unhideWhenUsed/>
    <w:rsid w:val="00E85C54"/>
    <w:pPr>
      <w:numPr>
        <w:numId w:val="6"/>
      </w:numPr>
      <w:contextualSpacing/>
    </w:pPr>
  </w:style>
  <w:style w:type="paragraph" w:styleId="Numreradlista5">
    <w:name w:val="List Number 5"/>
    <w:basedOn w:val="Normal"/>
    <w:uiPriority w:val="99"/>
    <w:semiHidden/>
    <w:unhideWhenUsed/>
    <w:rsid w:val="00E85C54"/>
    <w:pPr>
      <w:numPr>
        <w:numId w:val="7"/>
      </w:numPr>
      <w:contextualSpacing/>
    </w:pPr>
  </w:style>
  <w:style w:type="paragraph" w:styleId="Oformateradtext">
    <w:name w:val="Plain Text"/>
    <w:basedOn w:val="Normal"/>
    <w:link w:val="OformateradtextChar"/>
    <w:uiPriority w:val="99"/>
    <w:semiHidden/>
    <w:unhideWhenUsed/>
    <w:rsid w:val="00E85C54"/>
    <w:rPr>
      <w:rFonts w:ascii="Consolas" w:hAnsi="Consolas" w:cs="Consolas"/>
      <w:sz w:val="21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E85C54"/>
    <w:rPr>
      <w:rFonts w:ascii="Consolas" w:hAnsi="Consolas" w:cs="Consolas"/>
      <w:sz w:val="21"/>
      <w:szCs w:val="21"/>
    </w:rPr>
  </w:style>
  <w:style w:type="table" w:styleId="Professionelltabell">
    <w:name w:val="Table Professional"/>
    <w:basedOn w:val="Normaltabell"/>
    <w:uiPriority w:val="99"/>
    <w:semiHidden/>
    <w:unhideWhenUsed/>
    <w:rsid w:val="00E85C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unktlista2">
    <w:name w:val="List Bullet 2"/>
    <w:basedOn w:val="Normal"/>
    <w:uiPriority w:val="99"/>
    <w:semiHidden/>
    <w:unhideWhenUsed/>
    <w:rsid w:val="00E85C54"/>
    <w:pPr>
      <w:numPr>
        <w:numId w:val="9"/>
      </w:numPr>
      <w:contextualSpacing/>
    </w:pPr>
  </w:style>
  <w:style w:type="paragraph" w:styleId="Punktlista3">
    <w:name w:val="List Bullet 3"/>
    <w:basedOn w:val="Normal"/>
    <w:uiPriority w:val="99"/>
    <w:semiHidden/>
    <w:unhideWhenUsed/>
    <w:rsid w:val="00E85C54"/>
    <w:pPr>
      <w:numPr>
        <w:numId w:val="10"/>
      </w:numPr>
      <w:contextualSpacing/>
    </w:pPr>
  </w:style>
  <w:style w:type="paragraph" w:styleId="Punktlista4">
    <w:name w:val="List Bullet 4"/>
    <w:basedOn w:val="Normal"/>
    <w:uiPriority w:val="99"/>
    <w:semiHidden/>
    <w:unhideWhenUsed/>
    <w:rsid w:val="00E85C54"/>
    <w:pPr>
      <w:numPr>
        <w:numId w:val="11"/>
      </w:numPr>
      <w:contextualSpacing/>
    </w:pPr>
  </w:style>
  <w:style w:type="paragraph" w:styleId="Punktlista5">
    <w:name w:val="List Bullet 5"/>
    <w:basedOn w:val="Normal"/>
    <w:uiPriority w:val="99"/>
    <w:semiHidden/>
    <w:unhideWhenUsed/>
    <w:rsid w:val="00E85C54"/>
    <w:pPr>
      <w:numPr>
        <w:numId w:val="12"/>
      </w:numPr>
      <w:contextualSpacing/>
    </w:pPr>
  </w:style>
  <w:style w:type="character" w:styleId="Radnummer">
    <w:name w:val="line number"/>
    <w:basedOn w:val="Standardstycketeckensnitt"/>
    <w:uiPriority w:val="99"/>
    <w:semiHidden/>
    <w:unhideWhenUsed/>
    <w:rsid w:val="00E85C54"/>
  </w:style>
  <w:style w:type="character" w:styleId="Sidnummer">
    <w:name w:val="page number"/>
    <w:basedOn w:val="Standardstycketeckensnitt"/>
    <w:uiPriority w:val="99"/>
    <w:semiHidden/>
    <w:unhideWhenUsed/>
    <w:rsid w:val="00E85C54"/>
  </w:style>
  <w:style w:type="paragraph" w:styleId="Signatur">
    <w:name w:val="Signature"/>
    <w:basedOn w:val="Normal"/>
    <w:link w:val="SignaturChar"/>
    <w:uiPriority w:val="99"/>
    <w:semiHidden/>
    <w:unhideWhenUsed/>
    <w:rsid w:val="00E85C54"/>
    <w:pPr>
      <w:ind w:left="4252"/>
    </w:pPr>
  </w:style>
  <w:style w:type="character" w:customStyle="1" w:styleId="SignaturChar">
    <w:name w:val="Signatur Char"/>
    <w:basedOn w:val="Standardstycketeckensnitt"/>
    <w:link w:val="Signatur"/>
    <w:uiPriority w:val="99"/>
    <w:semiHidden/>
    <w:rsid w:val="00E85C54"/>
    <w:rPr>
      <w:sz w:val="24"/>
      <w:szCs w:val="24"/>
    </w:rPr>
  </w:style>
  <w:style w:type="paragraph" w:styleId="Slutkommentar">
    <w:name w:val="endnote text"/>
    <w:basedOn w:val="Normal"/>
    <w:link w:val="SlutkommentarChar"/>
    <w:uiPriority w:val="99"/>
    <w:semiHidden/>
    <w:unhideWhenUsed/>
    <w:rsid w:val="00E85C54"/>
    <w:rPr>
      <w:sz w:val="20"/>
      <w:szCs w:val="20"/>
    </w:rPr>
  </w:style>
  <w:style w:type="character" w:customStyle="1" w:styleId="SlutkommentarChar">
    <w:name w:val="Slutkommentar Char"/>
    <w:basedOn w:val="Standardstycketeckensnitt"/>
    <w:link w:val="Slutkommentar"/>
    <w:uiPriority w:val="99"/>
    <w:semiHidden/>
    <w:rsid w:val="00E85C54"/>
  </w:style>
  <w:style w:type="character" w:styleId="Slutkommentarsreferens">
    <w:name w:val="endnote reference"/>
    <w:basedOn w:val="Standardstycketeckensnitt"/>
    <w:uiPriority w:val="99"/>
    <w:semiHidden/>
    <w:unhideWhenUsed/>
    <w:rsid w:val="00E85C54"/>
    <w:rPr>
      <w:vertAlign w:val="superscript"/>
    </w:rPr>
  </w:style>
  <w:style w:type="table" w:styleId="Standardtabell1">
    <w:name w:val="Table Classic 1"/>
    <w:basedOn w:val="Normaltabell"/>
    <w:uiPriority w:val="99"/>
    <w:semiHidden/>
    <w:unhideWhenUsed/>
    <w:rsid w:val="00E85C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uiPriority w:val="99"/>
    <w:semiHidden/>
    <w:unhideWhenUsed/>
    <w:rsid w:val="00E85C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uiPriority w:val="99"/>
    <w:semiHidden/>
    <w:unhideWhenUsed/>
    <w:rsid w:val="00E85C5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uiPriority w:val="99"/>
    <w:semiHidden/>
    <w:unhideWhenUsed/>
    <w:rsid w:val="00E85C5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ark">
    <w:name w:val="Strong"/>
    <w:basedOn w:val="Standardstycketeckensnitt"/>
    <w:uiPriority w:val="22"/>
    <w:semiHidden/>
    <w:unhideWhenUsed/>
    <w:qFormat/>
    <w:rsid w:val="00E85C54"/>
    <w:rPr>
      <w:b/>
      <w:bCs/>
    </w:rPr>
  </w:style>
  <w:style w:type="character" w:styleId="Starkbetoning">
    <w:name w:val="Intense Emphasis"/>
    <w:basedOn w:val="Standardstycketeckensnitt"/>
    <w:uiPriority w:val="21"/>
    <w:semiHidden/>
    <w:unhideWhenUsed/>
    <w:qFormat/>
    <w:rsid w:val="00E85C54"/>
    <w:rPr>
      <w:b/>
      <w:bCs/>
      <w:i/>
      <w:iCs/>
      <w:color w:val="4F81BD" w:themeColor="accent1"/>
    </w:rPr>
  </w:style>
  <w:style w:type="character" w:styleId="Starkreferens">
    <w:name w:val="Intense Reference"/>
    <w:basedOn w:val="Standardstycketeckensnitt"/>
    <w:uiPriority w:val="32"/>
    <w:semiHidden/>
    <w:unhideWhenUsed/>
    <w:qFormat/>
    <w:rsid w:val="00E85C54"/>
    <w:rPr>
      <w:b/>
      <w:bCs/>
      <w:smallCaps/>
      <w:color w:val="C0504D" w:themeColor="accent2"/>
      <w:spacing w:val="5"/>
      <w:u w:val="single"/>
    </w:rPr>
  </w:style>
  <w:style w:type="paragraph" w:styleId="Starktcitat">
    <w:name w:val="Intense Quote"/>
    <w:basedOn w:val="Normal"/>
    <w:next w:val="Normal"/>
    <w:link w:val="StarktcitatChar"/>
    <w:uiPriority w:val="30"/>
    <w:semiHidden/>
    <w:unhideWhenUsed/>
    <w:qFormat/>
    <w:rsid w:val="00E85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E85C54"/>
    <w:rPr>
      <w:b/>
      <w:bCs/>
      <w:i/>
      <w:iCs/>
      <w:color w:val="4F81BD" w:themeColor="accent1"/>
      <w:sz w:val="24"/>
      <w:szCs w:val="24"/>
    </w:rPr>
  </w:style>
  <w:style w:type="table" w:styleId="Tabellmed3D-effekter1">
    <w:name w:val="Table 3D effects 1"/>
    <w:basedOn w:val="Normaltabell"/>
    <w:uiPriority w:val="99"/>
    <w:semiHidden/>
    <w:unhideWhenUsed/>
    <w:rsid w:val="00E85C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uiPriority w:val="99"/>
    <w:semiHidden/>
    <w:unhideWhenUsed/>
    <w:rsid w:val="00E85C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uiPriority w:val="99"/>
    <w:semiHidden/>
    <w:unhideWhenUsed/>
    <w:rsid w:val="00E85C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1">
    <w:name w:val="Table Columns 1"/>
    <w:basedOn w:val="Normaltabell"/>
    <w:uiPriority w:val="99"/>
    <w:semiHidden/>
    <w:unhideWhenUsed/>
    <w:rsid w:val="00E85C5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uiPriority w:val="99"/>
    <w:semiHidden/>
    <w:unhideWhenUsed/>
    <w:rsid w:val="00E85C5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uiPriority w:val="99"/>
    <w:semiHidden/>
    <w:unhideWhenUsed/>
    <w:rsid w:val="00E85C5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uiPriority w:val="99"/>
    <w:semiHidden/>
    <w:unhideWhenUsed/>
    <w:rsid w:val="00E85C5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uiPriority w:val="99"/>
    <w:semiHidden/>
    <w:unhideWhenUsed/>
    <w:rsid w:val="00E85C5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sta1">
    <w:name w:val="Table List 1"/>
    <w:basedOn w:val="Normaltabell"/>
    <w:uiPriority w:val="99"/>
    <w:semiHidden/>
    <w:unhideWhenUsed/>
    <w:rsid w:val="00E85C5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uiPriority w:val="99"/>
    <w:semiHidden/>
    <w:unhideWhenUsed/>
    <w:rsid w:val="00E85C5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uiPriority w:val="99"/>
    <w:semiHidden/>
    <w:unhideWhenUsed/>
    <w:rsid w:val="00E85C5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uiPriority w:val="99"/>
    <w:semiHidden/>
    <w:unhideWhenUsed/>
    <w:rsid w:val="00E85C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uiPriority w:val="99"/>
    <w:semiHidden/>
    <w:unhideWhenUsed/>
    <w:rsid w:val="00E85C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uiPriority w:val="99"/>
    <w:semiHidden/>
    <w:unhideWhenUsed/>
    <w:rsid w:val="00E85C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uiPriority w:val="99"/>
    <w:semiHidden/>
    <w:unhideWhenUsed/>
    <w:rsid w:val="00E85C5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uiPriority w:val="99"/>
    <w:semiHidden/>
    <w:unhideWhenUsed/>
    <w:rsid w:val="00E85C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rutnt1">
    <w:name w:val="Table Grid 1"/>
    <w:basedOn w:val="Normaltabell"/>
    <w:uiPriority w:val="99"/>
    <w:semiHidden/>
    <w:unhideWhenUsed/>
    <w:rsid w:val="00E85C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uiPriority w:val="99"/>
    <w:semiHidden/>
    <w:unhideWhenUsed/>
    <w:rsid w:val="00E85C5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uiPriority w:val="99"/>
    <w:semiHidden/>
    <w:unhideWhenUsed/>
    <w:rsid w:val="00E85C5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uiPriority w:val="99"/>
    <w:semiHidden/>
    <w:unhideWhenUsed/>
    <w:rsid w:val="00E85C5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uiPriority w:val="99"/>
    <w:semiHidden/>
    <w:unhideWhenUsed/>
    <w:rsid w:val="00E85C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uiPriority w:val="99"/>
    <w:semiHidden/>
    <w:unhideWhenUsed/>
    <w:rsid w:val="00E85C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uiPriority w:val="99"/>
    <w:semiHidden/>
    <w:unhideWhenUsed/>
    <w:rsid w:val="00E85C5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uiPriority w:val="99"/>
    <w:semiHidden/>
    <w:unhideWhenUsed/>
    <w:rsid w:val="00E85C5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uiPriority w:val="99"/>
    <w:semiHidden/>
    <w:unhideWhenUsed/>
    <w:rsid w:val="00E85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derrubrik">
    <w:name w:val="Subtitle"/>
    <w:basedOn w:val="Normal"/>
    <w:next w:val="Normal"/>
    <w:link w:val="UnderrubrikChar"/>
    <w:uiPriority w:val="11"/>
    <w:semiHidden/>
    <w:unhideWhenUsed/>
    <w:qFormat/>
    <w:rsid w:val="00E85C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semiHidden/>
    <w:rsid w:val="00E85C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Webbtabell1">
    <w:name w:val="Table Web 1"/>
    <w:basedOn w:val="Normaltabell"/>
    <w:uiPriority w:val="99"/>
    <w:semiHidden/>
    <w:unhideWhenUsed/>
    <w:rsid w:val="00E85C5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uiPriority w:val="99"/>
    <w:semiHidden/>
    <w:unhideWhenUsed/>
    <w:rsid w:val="00E85C5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uiPriority w:val="99"/>
    <w:semiHidden/>
    <w:unhideWhenUsed/>
    <w:rsid w:val="00E85C5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header" w:uiPriority="0"/>
    <w:lsdException w:name="footer" w:uiPriority="0"/>
    <w:lsdException w:name="caption" w:uiPriority="0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Body Text" w:semiHidden="0" w:uiPriority="0" w:unhideWhenUsed="0" w:qFormat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0FF"/>
    <w:rPr>
      <w:sz w:val="24"/>
      <w:szCs w:val="24"/>
    </w:rPr>
  </w:style>
  <w:style w:type="paragraph" w:styleId="Rubrik1">
    <w:name w:val="heading 1"/>
    <w:next w:val="Brdtext"/>
    <w:link w:val="Rubrik1Char"/>
    <w:qFormat/>
    <w:rsid w:val="005B40FF"/>
    <w:pPr>
      <w:keepNext/>
      <w:numPr>
        <w:numId w:val="23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Rubrik1"/>
    <w:next w:val="Brdtext"/>
    <w:link w:val="Rubrik2Char"/>
    <w:qFormat/>
    <w:rsid w:val="005B40FF"/>
    <w:pPr>
      <w:numPr>
        <w:ilvl w:val="1"/>
      </w:numPr>
      <w:spacing w:before="240"/>
      <w:outlineLvl w:val="1"/>
    </w:pPr>
    <w:rPr>
      <w:bCs w:val="0"/>
      <w:iCs/>
      <w:sz w:val="28"/>
      <w:szCs w:val="28"/>
    </w:rPr>
  </w:style>
  <w:style w:type="paragraph" w:styleId="Rubrik3">
    <w:name w:val="heading 3"/>
    <w:basedOn w:val="Rubrik2"/>
    <w:next w:val="Brdtext"/>
    <w:link w:val="Rubrik3Char"/>
    <w:qFormat/>
    <w:rsid w:val="005B40FF"/>
    <w:pPr>
      <w:numPr>
        <w:ilvl w:val="2"/>
      </w:numPr>
      <w:outlineLvl w:val="2"/>
    </w:pPr>
    <w:rPr>
      <w:bCs/>
      <w:sz w:val="24"/>
    </w:rPr>
  </w:style>
  <w:style w:type="paragraph" w:styleId="Rubrik4">
    <w:name w:val="heading 4"/>
    <w:basedOn w:val="Rubrik3"/>
    <w:next w:val="Brdtext"/>
    <w:qFormat/>
    <w:rsid w:val="005B40FF"/>
    <w:pPr>
      <w:numPr>
        <w:ilvl w:val="3"/>
      </w:numPr>
      <w:outlineLvl w:val="3"/>
    </w:pPr>
    <w:rPr>
      <w:bCs w:val="0"/>
      <w:i/>
    </w:rPr>
  </w:style>
  <w:style w:type="paragraph" w:styleId="Rubrik5">
    <w:name w:val="heading 5"/>
    <w:basedOn w:val="Rubrik4"/>
    <w:next w:val="Brdtext"/>
    <w:rsid w:val="005B40FF"/>
    <w:pPr>
      <w:numPr>
        <w:ilvl w:val="4"/>
      </w:numPr>
      <w:outlineLvl w:val="4"/>
    </w:pPr>
    <w:rPr>
      <w:bCs/>
      <w:iCs w:val="0"/>
    </w:rPr>
  </w:style>
  <w:style w:type="paragraph" w:styleId="Rubrik6">
    <w:name w:val="heading 6"/>
    <w:basedOn w:val="Rubrik5"/>
    <w:next w:val="Brdtext"/>
    <w:semiHidden/>
    <w:rsid w:val="005B40FF"/>
    <w:pPr>
      <w:numPr>
        <w:ilvl w:val="5"/>
      </w:numPr>
      <w:outlineLvl w:val="5"/>
    </w:pPr>
    <w:rPr>
      <w:bCs w:val="0"/>
    </w:rPr>
  </w:style>
  <w:style w:type="paragraph" w:styleId="Rubrik7">
    <w:name w:val="heading 7"/>
    <w:basedOn w:val="Rubrik6"/>
    <w:next w:val="Brdtext"/>
    <w:semiHidden/>
    <w:rsid w:val="005B40FF"/>
    <w:pPr>
      <w:numPr>
        <w:ilvl w:val="6"/>
      </w:numPr>
      <w:outlineLvl w:val="6"/>
    </w:pPr>
  </w:style>
  <w:style w:type="paragraph" w:styleId="Rubrik8">
    <w:name w:val="heading 8"/>
    <w:basedOn w:val="Rubrik7"/>
    <w:next w:val="Brdtext"/>
    <w:semiHidden/>
    <w:rsid w:val="005B40FF"/>
    <w:pPr>
      <w:numPr>
        <w:ilvl w:val="7"/>
      </w:numPr>
      <w:outlineLvl w:val="7"/>
    </w:pPr>
    <w:rPr>
      <w:iCs/>
    </w:rPr>
  </w:style>
  <w:style w:type="paragraph" w:styleId="Rubrik9">
    <w:name w:val="heading 9"/>
    <w:basedOn w:val="Rubrik8"/>
    <w:next w:val="Brdtext"/>
    <w:semiHidden/>
    <w:rsid w:val="005B40FF"/>
    <w:pPr>
      <w:numPr>
        <w:ilvl w:val="8"/>
      </w:numPr>
      <w:outlineLvl w:val="8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customStyle="1" w:styleId="FkaHeadings">
    <w:name w:val="FkaHeadings"/>
    <w:basedOn w:val="Ingenlista"/>
    <w:semiHidden/>
    <w:rsid w:val="005B40FF"/>
    <w:pPr>
      <w:numPr>
        <w:numId w:val="2"/>
      </w:numPr>
    </w:pPr>
  </w:style>
  <w:style w:type="paragraph" w:styleId="Beskrivning">
    <w:name w:val="caption"/>
    <w:basedOn w:val="Normal"/>
    <w:next w:val="Normal"/>
    <w:semiHidden/>
    <w:rsid w:val="009B348D"/>
    <w:pPr>
      <w:spacing w:before="120" w:after="120"/>
    </w:pPr>
    <w:rPr>
      <w:b/>
      <w:bCs/>
      <w:sz w:val="20"/>
    </w:rPr>
  </w:style>
  <w:style w:type="paragraph" w:customStyle="1" w:styleId="BilageRubrik">
    <w:name w:val="BilageRubrik"/>
    <w:basedOn w:val="Rubrik"/>
    <w:next w:val="Normal"/>
    <w:semiHidden/>
    <w:rsid w:val="005B40FF"/>
    <w:pPr>
      <w:numPr>
        <w:numId w:val="22"/>
      </w:numPr>
      <w:pBdr>
        <w:bottom w:val="none" w:sz="0" w:space="0" w:color="auto"/>
      </w:pBdr>
      <w:tabs>
        <w:tab w:val="left" w:pos="1701"/>
      </w:tabs>
      <w:spacing w:after="240"/>
    </w:pPr>
    <w:rPr>
      <w:rFonts w:ascii="Arial" w:eastAsia="Times New Roman" w:hAnsi="Arial" w:cs="Times New Roman"/>
      <w:b/>
      <w:color w:val="auto"/>
      <w:spacing w:val="0"/>
      <w:kern w:val="0"/>
      <w:sz w:val="32"/>
      <w:szCs w:val="20"/>
    </w:rPr>
  </w:style>
  <w:style w:type="paragraph" w:styleId="Rubrik">
    <w:name w:val="Title"/>
    <w:basedOn w:val="Normal"/>
    <w:next w:val="Normal"/>
    <w:link w:val="RubrikChar"/>
    <w:uiPriority w:val="10"/>
    <w:semiHidden/>
    <w:rsid w:val="005B40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semiHidden/>
    <w:rsid w:val="005B40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lankettext">
    <w:name w:val="Blankettext"/>
    <w:basedOn w:val="Normal"/>
    <w:next w:val="Normal"/>
    <w:semiHidden/>
    <w:rsid w:val="005B40FF"/>
    <w:pPr>
      <w:spacing w:before="60"/>
    </w:pPr>
    <w:rPr>
      <w:noProof/>
      <w:sz w:val="22"/>
      <w:szCs w:val="20"/>
    </w:rPr>
  </w:style>
  <w:style w:type="paragraph" w:customStyle="1" w:styleId="BlankettextKallelse">
    <w:name w:val="BlankettextKallelse"/>
    <w:basedOn w:val="Normal"/>
    <w:semiHidden/>
    <w:rsid w:val="005B40FF"/>
    <w:rPr>
      <w:noProof/>
      <w:sz w:val="22"/>
      <w:szCs w:val="20"/>
    </w:rPr>
  </w:style>
  <w:style w:type="paragraph" w:styleId="Sidhuvud">
    <w:name w:val="header"/>
    <w:basedOn w:val="Normal"/>
    <w:link w:val="SidhuvudChar"/>
    <w:semiHidden/>
    <w:rsid w:val="005B40FF"/>
    <w:pPr>
      <w:spacing w:before="60" w:after="80" w:line="220" w:lineRule="exact"/>
    </w:pPr>
    <w:rPr>
      <w:noProof/>
      <w:sz w:val="20"/>
      <w:szCs w:val="20"/>
    </w:rPr>
  </w:style>
  <w:style w:type="character" w:customStyle="1" w:styleId="SidhuvudChar">
    <w:name w:val="Sidhuvud Char"/>
    <w:basedOn w:val="Standardstycketeckensnitt"/>
    <w:link w:val="Sidhuvud"/>
    <w:semiHidden/>
    <w:rsid w:val="005B40FF"/>
    <w:rPr>
      <w:noProof/>
    </w:rPr>
  </w:style>
  <w:style w:type="paragraph" w:customStyle="1" w:styleId="HeaderAttachment">
    <w:name w:val="HeaderAttachment"/>
    <w:basedOn w:val="Sidhuvud"/>
    <w:next w:val="Sidhuvud"/>
    <w:semiHidden/>
    <w:rsid w:val="005B40FF"/>
    <w:pPr>
      <w:spacing w:after="0"/>
      <w:jc w:val="right"/>
    </w:pPr>
    <w:rPr>
      <w:caps/>
    </w:rPr>
  </w:style>
  <w:style w:type="paragraph" w:customStyle="1" w:styleId="HeaderLabel">
    <w:name w:val="HeaderLabel"/>
    <w:basedOn w:val="Normal"/>
    <w:semiHidden/>
    <w:rsid w:val="005B40FF"/>
    <w:pPr>
      <w:spacing w:before="60"/>
    </w:pPr>
    <w:rPr>
      <w:rFonts w:ascii="Arial" w:hAnsi="Arial"/>
      <w:b/>
      <w:noProof/>
      <w:sz w:val="14"/>
    </w:rPr>
  </w:style>
  <w:style w:type="paragraph" w:customStyle="1" w:styleId="Onumreradrubrik1">
    <w:name w:val="Onumrerad rubrik 1"/>
    <w:next w:val="Brdtext"/>
    <w:qFormat/>
    <w:rsid w:val="005B40FF"/>
    <w:pPr>
      <w:spacing w:before="240" w:after="240"/>
    </w:pPr>
    <w:rPr>
      <w:rFonts w:ascii="Arial" w:hAnsi="Arial"/>
      <w:b/>
      <w:sz w:val="32"/>
      <w:szCs w:val="24"/>
    </w:rPr>
  </w:style>
  <w:style w:type="paragraph" w:customStyle="1" w:styleId="Onumreradrubrik2">
    <w:name w:val="Onumrerad rubrik 2"/>
    <w:basedOn w:val="Onumreradrubrik1"/>
    <w:next w:val="Brdtext"/>
    <w:unhideWhenUsed/>
    <w:rsid w:val="005B40FF"/>
    <w:pPr>
      <w:spacing w:before="0"/>
    </w:pPr>
    <w:rPr>
      <w:sz w:val="28"/>
    </w:rPr>
  </w:style>
  <w:style w:type="paragraph" w:customStyle="1" w:styleId="Referenslista">
    <w:name w:val="Referenslista"/>
    <w:basedOn w:val="Normal"/>
    <w:semiHidden/>
    <w:rsid w:val="005B40FF"/>
    <w:pPr>
      <w:numPr>
        <w:numId w:val="20"/>
      </w:numPr>
      <w:spacing w:after="120"/>
    </w:pPr>
    <w:rPr>
      <w:szCs w:val="20"/>
    </w:rPr>
  </w:style>
  <w:style w:type="paragraph" w:customStyle="1" w:styleId="RevForKol">
    <w:name w:val="RevForKol"/>
    <w:basedOn w:val="Sidhuvud"/>
    <w:semiHidden/>
    <w:rsid w:val="005B40FF"/>
    <w:pPr>
      <w:spacing w:before="48" w:after="0"/>
    </w:pPr>
  </w:style>
  <w:style w:type="paragraph" w:customStyle="1" w:styleId="RevForRubrik">
    <w:name w:val="RevForRubrik"/>
    <w:basedOn w:val="Normal"/>
    <w:semiHidden/>
    <w:rsid w:val="005B40FF"/>
    <w:pPr>
      <w:tabs>
        <w:tab w:val="left" w:pos="0"/>
        <w:tab w:val="left" w:pos="4253"/>
      </w:tabs>
      <w:spacing w:before="168"/>
      <w:jc w:val="center"/>
    </w:pPr>
    <w:rPr>
      <w:b/>
      <w:szCs w:val="20"/>
    </w:rPr>
  </w:style>
  <w:style w:type="paragraph" w:customStyle="1" w:styleId="RevForText">
    <w:name w:val="RevForText"/>
    <w:basedOn w:val="Normal"/>
    <w:semiHidden/>
    <w:rsid w:val="005B40FF"/>
    <w:pPr>
      <w:spacing w:before="60" w:after="80" w:line="220" w:lineRule="exact"/>
    </w:pPr>
    <w:rPr>
      <w:sz w:val="20"/>
    </w:rPr>
  </w:style>
  <w:style w:type="paragraph" w:styleId="Sidfot">
    <w:name w:val="footer"/>
    <w:basedOn w:val="Normal"/>
    <w:link w:val="SidfotChar"/>
    <w:semiHidden/>
    <w:rsid w:val="005B40FF"/>
    <w:rPr>
      <w:rFonts w:ascii="Arial" w:hAnsi="Arial"/>
      <w:noProof/>
      <w:sz w:val="18"/>
      <w:szCs w:val="20"/>
    </w:rPr>
  </w:style>
  <w:style w:type="character" w:customStyle="1" w:styleId="SidfotChar">
    <w:name w:val="Sidfot Char"/>
    <w:basedOn w:val="Standardstycketeckensnitt"/>
    <w:link w:val="Sidfot"/>
    <w:semiHidden/>
    <w:rsid w:val="005B40FF"/>
    <w:rPr>
      <w:rFonts w:ascii="Arial" w:hAnsi="Arial"/>
      <w:noProof/>
      <w:sz w:val="18"/>
    </w:rPr>
  </w:style>
  <w:style w:type="paragraph" w:customStyle="1" w:styleId="Tabellnormal">
    <w:name w:val="Tabell_normal"/>
    <w:basedOn w:val="Normal"/>
    <w:semiHidden/>
    <w:qFormat/>
    <w:rsid w:val="005C6545"/>
  </w:style>
  <w:style w:type="paragraph" w:customStyle="1" w:styleId="TitleLabel">
    <w:name w:val="TitleLabel"/>
    <w:basedOn w:val="Normal"/>
    <w:next w:val="Normal"/>
    <w:semiHidden/>
    <w:rsid w:val="005B40FF"/>
    <w:pPr>
      <w:spacing w:before="120"/>
      <w:ind w:left="2552"/>
    </w:pPr>
    <w:rPr>
      <w:rFonts w:ascii="Arial" w:hAnsi="Arial"/>
      <w:b/>
      <w:noProof/>
      <w:sz w:val="14"/>
      <w:szCs w:val="20"/>
    </w:rPr>
  </w:style>
  <w:style w:type="paragraph" w:customStyle="1" w:styleId="Innehllsfrteckningsrubrik1">
    <w:name w:val="Innehållsförteckningsrubrik1"/>
    <w:basedOn w:val="Normal"/>
    <w:next w:val="Normal"/>
    <w:semiHidden/>
    <w:rsid w:val="000F305F"/>
    <w:pPr>
      <w:spacing w:before="240"/>
    </w:pPr>
    <w:rPr>
      <w:rFonts w:ascii="Arial" w:hAnsi="Arial"/>
      <w:b/>
      <w:sz w:val="28"/>
    </w:rPr>
  </w:style>
  <w:style w:type="table" w:styleId="Tabellrutnt">
    <w:name w:val="Table Grid"/>
    <w:basedOn w:val="Normaltabell"/>
    <w:semiHidden/>
    <w:rsid w:val="009229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68" w:type="dxa"/>
        <w:bottom w:w="0" w:type="dxa"/>
        <w:right w:w="68" w:type="dxa"/>
      </w:tblCellMar>
    </w:tblPr>
  </w:style>
  <w:style w:type="paragraph" w:customStyle="1" w:styleId="Innehllsfrteckningsrubrik2">
    <w:name w:val="Innehållsförteckningsrubrik2"/>
    <w:basedOn w:val="Normal"/>
    <w:next w:val="Normal"/>
    <w:semiHidden/>
    <w:rsid w:val="009B348D"/>
    <w:pPr>
      <w:spacing w:before="240"/>
    </w:pPr>
    <w:rPr>
      <w:rFonts w:ascii="Arial" w:hAnsi="Arial"/>
      <w:b/>
      <w:sz w:val="28"/>
    </w:rPr>
  </w:style>
  <w:style w:type="paragraph" w:styleId="Brdtext">
    <w:name w:val="Body Text"/>
    <w:basedOn w:val="Normal"/>
    <w:link w:val="BrdtextChar"/>
    <w:qFormat/>
    <w:rsid w:val="005B40FF"/>
    <w:pPr>
      <w:spacing w:after="240"/>
    </w:pPr>
  </w:style>
  <w:style w:type="character" w:customStyle="1" w:styleId="BrdtextChar">
    <w:name w:val="Brödtext Char"/>
    <w:basedOn w:val="Standardstycketeckensnitt"/>
    <w:link w:val="Brdtext"/>
    <w:rsid w:val="005B40FF"/>
    <w:rPr>
      <w:sz w:val="24"/>
      <w:szCs w:val="24"/>
    </w:rPr>
  </w:style>
  <w:style w:type="paragraph" w:customStyle="1" w:styleId="Foot">
    <w:name w:val="Foot"/>
    <w:basedOn w:val="Normal"/>
    <w:semiHidden/>
    <w:rsid w:val="005B40FF"/>
    <w:rPr>
      <w:rFonts w:ascii="Arial" w:hAnsi="Arial"/>
      <w:noProof/>
      <w:sz w:val="18"/>
      <w:szCs w:val="20"/>
    </w:rPr>
  </w:style>
  <w:style w:type="character" w:styleId="Platshllartext">
    <w:name w:val="Placeholder Text"/>
    <w:basedOn w:val="Standardstycketeckensnitt"/>
    <w:uiPriority w:val="99"/>
    <w:semiHidden/>
    <w:rsid w:val="005B40FF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B40FF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B40FF"/>
    <w:rPr>
      <w:rFonts w:ascii="Tahoma" w:hAnsi="Tahoma" w:cs="Tahoma"/>
      <w:sz w:val="16"/>
      <w:szCs w:val="16"/>
    </w:rPr>
  </w:style>
  <w:style w:type="paragraph" w:customStyle="1" w:styleId="Innehllsfrteckningsrubrik3">
    <w:name w:val="Innehållsförteckningsrubrik3"/>
    <w:basedOn w:val="Normal"/>
    <w:semiHidden/>
    <w:qFormat/>
    <w:rsid w:val="00203247"/>
    <w:pPr>
      <w:spacing w:before="240" w:after="120"/>
    </w:pPr>
    <w:rPr>
      <w:rFonts w:ascii="Arial" w:hAnsi="Arial"/>
      <w:b/>
      <w:sz w:val="28"/>
    </w:rPr>
  </w:style>
  <w:style w:type="paragraph" w:styleId="Innehll1">
    <w:name w:val="toc 1"/>
    <w:basedOn w:val="Normal"/>
    <w:next w:val="Normal"/>
    <w:uiPriority w:val="39"/>
    <w:rsid w:val="005B40FF"/>
    <w:pPr>
      <w:tabs>
        <w:tab w:val="right" w:pos="9469"/>
      </w:tabs>
      <w:spacing w:before="120"/>
      <w:ind w:left="964" w:hanging="964"/>
    </w:pPr>
  </w:style>
  <w:style w:type="paragraph" w:styleId="Innehll2">
    <w:name w:val="toc 2"/>
    <w:basedOn w:val="Innehll1"/>
    <w:next w:val="Normal"/>
    <w:uiPriority w:val="39"/>
    <w:rsid w:val="005B40FF"/>
    <w:pPr>
      <w:spacing w:before="0"/>
    </w:pPr>
  </w:style>
  <w:style w:type="paragraph" w:styleId="Innehll3">
    <w:name w:val="toc 3"/>
    <w:basedOn w:val="Innehll2"/>
    <w:next w:val="Normal"/>
    <w:uiPriority w:val="39"/>
    <w:semiHidden/>
    <w:rsid w:val="005B40FF"/>
    <w:rPr>
      <w:sz w:val="22"/>
    </w:rPr>
  </w:style>
  <w:style w:type="paragraph" w:styleId="Innehll4">
    <w:name w:val="toc 4"/>
    <w:basedOn w:val="Innehll3"/>
    <w:next w:val="Normal"/>
    <w:uiPriority w:val="39"/>
    <w:semiHidden/>
    <w:rsid w:val="005B40FF"/>
  </w:style>
  <w:style w:type="paragraph" w:styleId="Innehll5">
    <w:name w:val="toc 5"/>
    <w:basedOn w:val="Innehll4"/>
    <w:next w:val="Normal"/>
    <w:uiPriority w:val="39"/>
    <w:semiHidden/>
    <w:rsid w:val="005B40FF"/>
  </w:style>
  <w:style w:type="paragraph" w:styleId="Innehll6">
    <w:name w:val="toc 6"/>
    <w:basedOn w:val="Innehll5"/>
    <w:next w:val="Normal"/>
    <w:uiPriority w:val="39"/>
    <w:semiHidden/>
    <w:rsid w:val="005B40FF"/>
    <w:pPr>
      <w:ind w:left="2268" w:hanging="1531"/>
    </w:pPr>
  </w:style>
  <w:style w:type="paragraph" w:styleId="Innehll7">
    <w:name w:val="toc 7"/>
    <w:basedOn w:val="Innehll6"/>
    <w:next w:val="Normal"/>
    <w:uiPriority w:val="39"/>
    <w:semiHidden/>
    <w:rsid w:val="005B40FF"/>
  </w:style>
  <w:style w:type="paragraph" w:styleId="Innehll8">
    <w:name w:val="toc 8"/>
    <w:basedOn w:val="Innehll7"/>
    <w:next w:val="Normal"/>
    <w:uiPriority w:val="39"/>
    <w:semiHidden/>
    <w:rsid w:val="005B40FF"/>
  </w:style>
  <w:style w:type="paragraph" w:styleId="Innehll9">
    <w:name w:val="toc 9"/>
    <w:basedOn w:val="Innehll8"/>
    <w:next w:val="Normal"/>
    <w:uiPriority w:val="39"/>
    <w:semiHidden/>
    <w:rsid w:val="005B40FF"/>
  </w:style>
  <w:style w:type="paragraph" w:styleId="Figurfrteckning">
    <w:name w:val="table of figures"/>
    <w:basedOn w:val="Normal"/>
    <w:next w:val="Normal"/>
    <w:uiPriority w:val="99"/>
    <w:semiHidden/>
    <w:rsid w:val="00F52903"/>
    <w:pPr>
      <w:ind w:left="1219" w:hanging="482"/>
    </w:pPr>
  </w:style>
  <w:style w:type="paragraph" w:customStyle="1" w:styleId="Innehllsfrteckningsrubrik4">
    <w:name w:val="Innehållsförteckningsrubrik4"/>
    <w:basedOn w:val="Normal"/>
    <w:next w:val="Normal"/>
    <w:semiHidden/>
    <w:rsid w:val="00CE2813"/>
    <w:pPr>
      <w:spacing w:before="240"/>
    </w:pPr>
    <w:rPr>
      <w:rFonts w:ascii="Arial" w:hAnsi="Arial"/>
      <w:b/>
      <w:sz w:val="28"/>
    </w:rPr>
  </w:style>
  <w:style w:type="character" w:customStyle="1" w:styleId="Rubrik1Char">
    <w:name w:val="Rubrik 1 Char"/>
    <w:basedOn w:val="Standardstycketeckensnitt"/>
    <w:link w:val="Rubrik1"/>
    <w:rsid w:val="00CE2813"/>
    <w:rPr>
      <w:rFonts w:ascii="Arial" w:hAnsi="Arial" w:cs="Arial"/>
      <w:b/>
      <w:bCs/>
      <w:kern w:val="32"/>
      <w:sz w:val="32"/>
      <w:szCs w:val="32"/>
    </w:rPr>
  </w:style>
  <w:style w:type="character" w:customStyle="1" w:styleId="Rubrik2Char">
    <w:name w:val="Rubrik 2 Char"/>
    <w:basedOn w:val="Rubrik1Char"/>
    <w:link w:val="Rubrik2"/>
    <w:rsid w:val="00CE2813"/>
    <w:rPr>
      <w:rFonts w:ascii="Arial" w:hAnsi="Arial" w:cs="Arial"/>
      <w:b/>
      <w:bCs w:val="0"/>
      <w:iCs/>
      <w:kern w:val="32"/>
      <w:sz w:val="28"/>
      <w:szCs w:val="28"/>
    </w:rPr>
  </w:style>
  <w:style w:type="character" w:customStyle="1" w:styleId="Rubrik3Char">
    <w:name w:val="Rubrik 3 Char"/>
    <w:basedOn w:val="Rubrik2Char"/>
    <w:link w:val="Rubrik3"/>
    <w:rsid w:val="00CE2813"/>
    <w:rPr>
      <w:rFonts w:ascii="Arial" w:hAnsi="Arial" w:cs="Arial"/>
      <w:b/>
      <w:bCs/>
      <w:iCs/>
      <w:kern w:val="32"/>
      <w:sz w:val="24"/>
      <w:szCs w:val="28"/>
    </w:rPr>
  </w:style>
  <w:style w:type="paragraph" w:styleId="Normaltindrag">
    <w:name w:val="Normal Indent"/>
    <w:basedOn w:val="Normal"/>
    <w:uiPriority w:val="99"/>
    <w:semiHidden/>
    <w:unhideWhenUsed/>
    <w:rsid w:val="005B40FF"/>
    <w:pPr>
      <w:ind w:left="1304"/>
    </w:pPr>
  </w:style>
  <w:style w:type="paragraph" w:customStyle="1" w:styleId="Rubrik3onumrerad">
    <w:name w:val="Rubrik 3 onumrerad"/>
    <w:basedOn w:val="Rubrik3"/>
    <w:semiHidden/>
    <w:rsid w:val="00CE2813"/>
    <w:pPr>
      <w:keepLines/>
      <w:numPr>
        <w:ilvl w:val="0"/>
        <w:numId w:val="0"/>
      </w:numPr>
      <w:tabs>
        <w:tab w:val="left" w:pos="1985"/>
      </w:tabs>
      <w:ind w:left="737"/>
    </w:pPr>
    <w:rPr>
      <w:rFonts w:cs="Times New Roman"/>
    </w:rPr>
  </w:style>
  <w:style w:type="character" w:customStyle="1" w:styleId="ClsfRed">
    <w:name w:val="ClsfRed"/>
    <w:basedOn w:val="Standardstycketeckensnitt"/>
    <w:uiPriority w:val="1"/>
    <w:semiHidden/>
    <w:rsid w:val="005B40FF"/>
    <w:rPr>
      <w:color w:val="FF0000"/>
    </w:rPr>
  </w:style>
  <w:style w:type="numbering" w:customStyle="1" w:styleId="fkaRefNum">
    <w:name w:val="fkaRefNum"/>
    <w:uiPriority w:val="99"/>
    <w:semiHidden/>
    <w:rsid w:val="005B40FF"/>
    <w:pPr>
      <w:numPr>
        <w:numId w:val="20"/>
      </w:numPr>
    </w:pPr>
  </w:style>
  <w:style w:type="paragraph" w:styleId="Fotnotstext">
    <w:name w:val="footnote text"/>
    <w:basedOn w:val="Normal"/>
    <w:link w:val="FotnotstextChar"/>
    <w:uiPriority w:val="99"/>
    <w:semiHidden/>
    <w:unhideWhenUsed/>
    <w:rsid w:val="005B40FF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5B40FF"/>
  </w:style>
  <w:style w:type="paragraph" w:styleId="Innehllsfrteckningsrubrik">
    <w:name w:val="TOC Heading"/>
    <w:next w:val="Brdtext"/>
    <w:uiPriority w:val="39"/>
    <w:semiHidden/>
    <w:unhideWhenUsed/>
    <w:rsid w:val="005B40FF"/>
    <w:pPr>
      <w:keepLines/>
      <w:spacing w:before="240" w:after="12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Lista">
    <w:name w:val="List"/>
    <w:basedOn w:val="Normal"/>
    <w:uiPriority w:val="99"/>
    <w:semiHidden/>
    <w:unhideWhenUsed/>
    <w:rsid w:val="005B40FF"/>
    <w:pPr>
      <w:ind w:left="283" w:hanging="283"/>
      <w:contextualSpacing/>
    </w:pPr>
  </w:style>
  <w:style w:type="paragraph" w:styleId="Makrotext">
    <w:name w:val="macro"/>
    <w:link w:val="MakrotextChar"/>
    <w:uiPriority w:val="99"/>
    <w:semiHidden/>
    <w:unhideWhenUsed/>
    <w:rsid w:val="005B40F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5B40FF"/>
    <w:rPr>
      <w:rFonts w:ascii="Consolas" w:hAnsi="Consolas" w:cs="Consolas"/>
    </w:rPr>
  </w:style>
  <w:style w:type="paragraph" w:styleId="Numreradlista">
    <w:name w:val="List Number"/>
    <w:basedOn w:val="Normal"/>
    <w:uiPriority w:val="99"/>
    <w:qFormat/>
    <w:rsid w:val="005B40FF"/>
    <w:pPr>
      <w:numPr>
        <w:numId w:val="3"/>
      </w:numPr>
      <w:spacing w:after="240"/>
      <w:contextualSpacing/>
    </w:pPr>
  </w:style>
  <w:style w:type="paragraph" w:styleId="Punktlista">
    <w:name w:val="List Bullet"/>
    <w:basedOn w:val="Normal"/>
    <w:uiPriority w:val="99"/>
    <w:qFormat/>
    <w:rsid w:val="005B40FF"/>
    <w:pPr>
      <w:numPr>
        <w:numId w:val="8"/>
      </w:numPr>
      <w:spacing w:after="240"/>
      <w:contextualSpacing/>
    </w:pPr>
  </w:style>
  <w:style w:type="numbering" w:customStyle="1" w:styleId="FkaAttachment">
    <w:name w:val="FkaAttachment"/>
    <w:uiPriority w:val="99"/>
    <w:semiHidden/>
    <w:rsid w:val="005B40FF"/>
    <w:pPr>
      <w:numPr>
        <w:numId w:val="22"/>
      </w:numPr>
    </w:pPr>
  </w:style>
  <w:style w:type="table" w:customStyle="1" w:styleId="HeaderTable">
    <w:name w:val="HeaderTable"/>
    <w:basedOn w:val="Normaltabell"/>
    <w:uiPriority w:val="99"/>
    <w:semiHidden/>
    <w:rsid w:val="005B40FF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FkaHeaderTable">
    <w:name w:val="FkaHeaderTable"/>
    <w:basedOn w:val="Normaltabell"/>
    <w:uiPriority w:val="99"/>
    <w:rsid w:val="005B40FF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Ingenlista"/>
    <w:uiPriority w:val="99"/>
    <w:semiHidden/>
    <w:unhideWhenUsed/>
    <w:rsid w:val="00E85C54"/>
    <w:pPr>
      <w:numPr>
        <w:numId w:val="24"/>
      </w:numPr>
    </w:pPr>
  </w:style>
  <w:style w:type="numbering" w:styleId="1ai">
    <w:name w:val="Outline List 1"/>
    <w:basedOn w:val="Ingenlista"/>
    <w:uiPriority w:val="99"/>
    <w:semiHidden/>
    <w:unhideWhenUsed/>
    <w:rsid w:val="00E85C54"/>
    <w:pPr>
      <w:numPr>
        <w:numId w:val="25"/>
      </w:numPr>
    </w:pPr>
  </w:style>
  <w:style w:type="paragraph" w:styleId="Adress-brev">
    <w:name w:val="envelope address"/>
    <w:basedOn w:val="Normal"/>
    <w:uiPriority w:val="99"/>
    <w:semiHidden/>
    <w:unhideWhenUsed/>
    <w:rsid w:val="00E85C54"/>
    <w:pPr>
      <w:framePr w:w="7938" w:h="1984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nteckningsrubrik">
    <w:name w:val="Note Heading"/>
    <w:basedOn w:val="Normal"/>
    <w:next w:val="Normal"/>
    <w:link w:val="AnteckningsrubrikChar"/>
    <w:uiPriority w:val="99"/>
    <w:semiHidden/>
    <w:unhideWhenUsed/>
    <w:rsid w:val="00E85C54"/>
  </w:style>
  <w:style w:type="character" w:customStyle="1" w:styleId="AnteckningsrubrikChar">
    <w:name w:val="Anteckningsrubrik Char"/>
    <w:basedOn w:val="Standardstycketeckensnitt"/>
    <w:link w:val="Anteckningsrubrik"/>
    <w:uiPriority w:val="99"/>
    <w:semiHidden/>
    <w:rsid w:val="00E85C54"/>
    <w:rPr>
      <w:sz w:val="24"/>
      <w:szCs w:val="24"/>
    </w:rPr>
  </w:style>
  <w:style w:type="character" w:styleId="AnvndHyperlnk">
    <w:name w:val="FollowedHyperlink"/>
    <w:basedOn w:val="Standardstycketeckensnitt"/>
    <w:uiPriority w:val="99"/>
    <w:semiHidden/>
    <w:unhideWhenUsed/>
    <w:rsid w:val="00E85C54"/>
    <w:rPr>
      <w:color w:val="800080" w:themeColor="followedHyperlink"/>
      <w:u w:val="single"/>
    </w:rPr>
  </w:style>
  <w:style w:type="numbering" w:styleId="Artikelsektion">
    <w:name w:val="Outline List 3"/>
    <w:basedOn w:val="Ingenlista"/>
    <w:uiPriority w:val="99"/>
    <w:semiHidden/>
    <w:unhideWhenUsed/>
    <w:rsid w:val="00E85C54"/>
    <w:pPr>
      <w:numPr>
        <w:numId w:val="26"/>
      </w:numPr>
    </w:pPr>
  </w:style>
  <w:style w:type="paragraph" w:styleId="Avslutandetext">
    <w:name w:val="Closing"/>
    <w:basedOn w:val="Normal"/>
    <w:link w:val="AvslutandetextChar"/>
    <w:uiPriority w:val="99"/>
    <w:semiHidden/>
    <w:unhideWhenUsed/>
    <w:rsid w:val="00E85C54"/>
    <w:pPr>
      <w:ind w:left="4252"/>
    </w:pPr>
  </w:style>
  <w:style w:type="character" w:customStyle="1" w:styleId="AvslutandetextChar">
    <w:name w:val="Avslutande text Char"/>
    <w:basedOn w:val="Standardstycketeckensnitt"/>
    <w:link w:val="Avslutandetext"/>
    <w:uiPriority w:val="99"/>
    <w:semiHidden/>
    <w:rsid w:val="00E85C54"/>
    <w:rPr>
      <w:sz w:val="24"/>
      <w:szCs w:val="24"/>
    </w:rPr>
  </w:style>
  <w:style w:type="paragraph" w:styleId="Avsndaradress-brev">
    <w:name w:val="envelope return"/>
    <w:basedOn w:val="Normal"/>
    <w:uiPriority w:val="99"/>
    <w:semiHidden/>
    <w:unhideWhenUsed/>
    <w:rsid w:val="00E85C54"/>
    <w:rPr>
      <w:rFonts w:asciiTheme="majorHAnsi" w:eastAsiaTheme="majorEastAsia" w:hAnsiTheme="majorHAnsi" w:cstheme="majorBidi"/>
      <w:sz w:val="20"/>
      <w:szCs w:val="20"/>
    </w:rPr>
  </w:style>
  <w:style w:type="character" w:styleId="Betoning">
    <w:name w:val="Emphasis"/>
    <w:basedOn w:val="Standardstycketeckensnitt"/>
    <w:uiPriority w:val="20"/>
    <w:semiHidden/>
    <w:unhideWhenUsed/>
    <w:qFormat/>
    <w:rsid w:val="00E85C54"/>
    <w:rPr>
      <w:i/>
      <w:iCs/>
    </w:rPr>
  </w:style>
  <w:style w:type="character" w:styleId="Bokenstitel">
    <w:name w:val="Book Title"/>
    <w:basedOn w:val="Standardstycketeckensnitt"/>
    <w:uiPriority w:val="33"/>
    <w:semiHidden/>
    <w:unhideWhenUsed/>
    <w:qFormat/>
    <w:rsid w:val="00E85C54"/>
    <w:rPr>
      <w:b/>
      <w:bCs/>
      <w:smallCaps/>
      <w:spacing w:val="5"/>
    </w:rPr>
  </w:style>
  <w:style w:type="paragraph" w:styleId="Brdtext2">
    <w:name w:val="Body Text 2"/>
    <w:basedOn w:val="Normal"/>
    <w:link w:val="Brdtext2Char"/>
    <w:uiPriority w:val="99"/>
    <w:semiHidden/>
    <w:unhideWhenUsed/>
    <w:rsid w:val="00E85C54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semiHidden/>
    <w:rsid w:val="00E85C54"/>
    <w:rPr>
      <w:sz w:val="24"/>
      <w:szCs w:val="24"/>
    </w:rPr>
  </w:style>
  <w:style w:type="paragraph" w:styleId="Brdtext3">
    <w:name w:val="Body Text 3"/>
    <w:basedOn w:val="Normal"/>
    <w:link w:val="Brdtext3Char"/>
    <w:uiPriority w:val="99"/>
    <w:semiHidden/>
    <w:unhideWhenUsed/>
    <w:rsid w:val="00E85C54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E85C54"/>
    <w:rPr>
      <w:sz w:val="16"/>
      <w:szCs w:val="16"/>
    </w:rPr>
  </w:style>
  <w:style w:type="paragraph" w:styleId="Brdtextmedfrstaindrag">
    <w:name w:val="Body Text First Indent"/>
    <w:basedOn w:val="Brdtext"/>
    <w:link w:val="BrdtextmedfrstaindragChar"/>
    <w:uiPriority w:val="99"/>
    <w:semiHidden/>
    <w:unhideWhenUsed/>
    <w:rsid w:val="00E85C54"/>
    <w:pPr>
      <w:spacing w:after="0"/>
      <w:ind w:firstLine="360"/>
    </w:pPr>
  </w:style>
  <w:style w:type="character" w:customStyle="1" w:styleId="BrdtextmedfrstaindragChar">
    <w:name w:val="Brödtext med första indrag Char"/>
    <w:basedOn w:val="BrdtextChar"/>
    <w:link w:val="Brdtextmedfrstaindrag"/>
    <w:uiPriority w:val="99"/>
    <w:semiHidden/>
    <w:rsid w:val="00E85C54"/>
    <w:rPr>
      <w:sz w:val="24"/>
      <w:szCs w:val="24"/>
    </w:rPr>
  </w:style>
  <w:style w:type="paragraph" w:styleId="Brdtextmedindrag">
    <w:name w:val="Body Text Indent"/>
    <w:basedOn w:val="Normal"/>
    <w:link w:val="BrdtextmedindragChar"/>
    <w:uiPriority w:val="99"/>
    <w:semiHidden/>
    <w:unhideWhenUsed/>
    <w:rsid w:val="00E85C54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uiPriority w:val="99"/>
    <w:semiHidden/>
    <w:rsid w:val="00E85C54"/>
    <w:rPr>
      <w:sz w:val="24"/>
      <w:szCs w:val="24"/>
    </w:rPr>
  </w:style>
  <w:style w:type="paragraph" w:styleId="Brdtextmedfrstaindrag2">
    <w:name w:val="Body Text First Indent 2"/>
    <w:basedOn w:val="Brdtextmedindrag"/>
    <w:link w:val="Brdtextmedfrstaindrag2Char"/>
    <w:uiPriority w:val="99"/>
    <w:semiHidden/>
    <w:unhideWhenUsed/>
    <w:rsid w:val="00E85C54"/>
    <w:pPr>
      <w:spacing w:after="0"/>
      <w:ind w:left="360" w:firstLine="360"/>
    </w:pPr>
  </w:style>
  <w:style w:type="character" w:customStyle="1" w:styleId="Brdtextmedfrstaindrag2Char">
    <w:name w:val="Brödtext med första indrag 2 Char"/>
    <w:basedOn w:val="BrdtextmedindragChar"/>
    <w:link w:val="Brdtextmedfrstaindrag2"/>
    <w:uiPriority w:val="99"/>
    <w:semiHidden/>
    <w:rsid w:val="00E85C54"/>
    <w:rPr>
      <w:sz w:val="24"/>
      <w:szCs w:val="24"/>
    </w:rPr>
  </w:style>
  <w:style w:type="paragraph" w:styleId="Brdtextmedindrag2">
    <w:name w:val="Body Text Indent 2"/>
    <w:basedOn w:val="Normal"/>
    <w:link w:val="Brdtextmedindrag2Char"/>
    <w:uiPriority w:val="99"/>
    <w:semiHidden/>
    <w:unhideWhenUsed/>
    <w:rsid w:val="00E85C54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uiPriority w:val="99"/>
    <w:semiHidden/>
    <w:rsid w:val="00E85C54"/>
    <w:rPr>
      <w:sz w:val="24"/>
      <w:szCs w:val="24"/>
    </w:rPr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E85C54"/>
    <w:pPr>
      <w:spacing w:after="120"/>
      <w:ind w:left="283"/>
    </w:pPr>
    <w:rPr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E85C54"/>
    <w:rPr>
      <w:sz w:val="16"/>
      <w:szCs w:val="16"/>
    </w:rPr>
  </w:style>
  <w:style w:type="paragraph" w:styleId="Citat">
    <w:name w:val="Quote"/>
    <w:basedOn w:val="Normal"/>
    <w:next w:val="Normal"/>
    <w:link w:val="CitatChar"/>
    <w:uiPriority w:val="29"/>
    <w:semiHidden/>
    <w:unhideWhenUsed/>
    <w:qFormat/>
    <w:rsid w:val="00E85C54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E85C54"/>
    <w:rPr>
      <w:i/>
      <w:iCs/>
      <w:color w:val="000000" w:themeColor="text1"/>
      <w:sz w:val="24"/>
      <w:szCs w:val="24"/>
    </w:rPr>
  </w:style>
  <w:style w:type="paragraph" w:styleId="Citatfrteckning">
    <w:name w:val="table of authorities"/>
    <w:basedOn w:val="Normal"/>
    <w:next w:val="Normal"/>
    <w:uiPriority w:val="99"/>
    <w:semiHidden/>
    <w:unhideWhenUsed/>
    <w:rsid w:val="00E85C54"/>
    <w:pPr>
      <w:ind w:left="240" w:hanging="240"/>
    </w:pPr>
  </w:style>
  <w:style w:type="paragraph" w:styleId="Citatfrteckningsrubrik">
    <w:name w:val="toa heading"/>
    <w:basedOn w:val="Normal"/>
    <w:next w:val="Normal"/>
    <w:uiPriority w:val="99"/>
    <w:semiHidden/>
    <w:unhideWhenUsed/>
    <w:rsid w:val="00E85C5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Datum">
    <w:name w:val="Date"/>
    <w:basedOn w:val="Normal"/>
    <w:next w:val="Normal"/>
    <w:link w:val="DatumChar"/>
    <w:uiPriority w:val="99"/>
    <w:semiHidden/>
    <w:unhideWhenUsed/>
    <w:rsid w:val="00E85C54"/>
  </w:style>
  <w:style w:type="character" w:customStyle="1" w:styleId="DatumChar">
    <w:name w:val="Datum Char"/>
    <w:basedOn w:val="Standardstycketeckensnitt"/>
    <w:link w:val="Datum"/>
    <w:uiPriority w:val="99"/>
    <w:semiHidden/>
    <w:rsid w:val="00E85C54"/>
    <w:rPr>
      <w:sz w:val="24"/>
      <w:szCs w:val="24"/>
    </w:rPr>
  </w:style>
  <w:style w:type="character" w:styleId="Diskretbetoning">
    <w:name w:val="Subtle Emphasis"/>
    <w:basedOn w:val="Standardstycketeckensnitt"/>
    <w:uiPriority w:val="19"/>
    <w:semiHidden/>
    <w:unhideWhenUsed/>
    <w:qFormat/>
    <w:rsid w:val="00E85C54"/>
    <w:rPr>
      <w:i/>
      <w:iCs/>
      <w:color w:val="808080" w:themeColor="text1" w:themeTint="7F"/>
    </w:rPr>
  </w:style>
  <w:style w:type="character" w:styleId="Diskretreferens">
    <w:name w:val="Subtle Reference"/>
    <w:basedOn w:val="Standardstycketeckensnitt"/>
    <w:uiPriority w:val="31"/>
    <w:semiHidden/>
    <w:unhideWhenUsed/>
    <w:qFormat/>
    <w:rsid w:val="00E85C54"/>
    <w:rPr>
      <w:smallCaps/>
      <w:color w:val="C0504D" w:themeColor="accent2"/>
      <w:u w:val="single"/>
    </w:rPr>
  </w:style>
  <w:style w:type="table" w:styleId="Diskrettabell1">
    <w:name w:val="Table Subtle 1"/>
    <w:basedOn w:val="Normaltabell"/>
    <w:uiPriority w:val="99"/>
    <w:semiHidden/>
    <w:unhideWhenUsed/>
    <w:rsid w:val="00E85C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uiPriority w:val="99"/>
    <w:semiHidden/>
    <w:unhideWhenUsed/>
    <w:rsid w:val="00E85C5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E85C54"/>
    <w:rPr>
      <w:rFonts w:ascii="Tahoma" w:hAnsi="Tahoma" w:cs="Tahoma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E85C54"/>
    <w:rPr>
      <w:rFonts w:ascii="Tahoma" w:hAnsi="Tahoma" w:cs="Tahoma"/>
      <w:sz w:val="16"/>
      <w:szCs w:val="16"/>
    </w:rPr>
  </w:style>
  <w:style w:type="table" w:styleId="Eleganttabell">
    <w:name w:val="Table Elegant"/>
    <w:basedOn w:val="Normaltabell"/>
    <w:uiPriority w:val="99"/>
    <w:semiHidden/>
    <w:unhideWhenUsed/>
    <w:rsid w:val="00E85C5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nkeltabell1">
    <w:name w:val="Table Simple 1"/>
    <w:basedOn w:val="Normaltabell"/>
    <w:uiPriority w:val="99"/>
    <w:semiHidden/>
    <w:unhideWhenUsed/>
    <w:rsid w:val="00E85C5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uiPriority w:val="99"/>
    <w:semiHidden/>
    <w:unhideWhenUsed/>
    <w:rsid w:val="00E85C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uiPriority w:val="99"/>
    <w:semiHidden/>
    <w:unhideWhenUsed/>
    <w:rsid w:val="00E85C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link w:val="E-postsignaturChar"/>
    <w:uiPriority w:val="99"/>
    <w:semiHidden/>
    <w:unhideWhenUsed/>
    <w:rsid w:val="00E85C54"/>
  </w:style>
  <w:style w:type="character" w:customStyle="1" w:styleId="E-postsignaturChar">
    <w:name w:val="E-postsignatur Char"/>
    <w:basedOn w:val="Standardstycketeckensnitt"/>
    <w:link w:val="E-postsignatur"/>
    <w:uiPriority w:val="99"/>
    <w:semiHidden/>
    <w:rsid w:val="00E85C54"/>
    <w:rPr>
      <w:sz w:val="24"/>
      <w:szCs w:val="24"/>
    </w:rPr>
  </w:style>
  <w:style w:type="character" w:styleId="Fotnotsreferens">
    <w:name w:val="footnote reference"/>
    <w:basedOn w:val="Standardstycketeckensnitt"/>
    <w:uiPriority w:val="99"/>
    <w:semiHidden/>
    <w:unhideWhenUsed/>
    <w:rsid w:val="00E85C54"/>
    <w:rPr>
      <w:vertAlign w:val="superscript"/>
    </w:rPr>
  </w:style>
  <w:style w:type="table" w:styleId="Frgadlista">
    <w:name w:val="Colorful List"/>
    <w:basedOn w:val="Normaltabell"/>
    <w:uiPriority w:val="72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rgadlista-dekorfrg2">
    <w:name w:val="Colorful List Accent 2"/>
    <w:basedOn w:val="Normaltabell"/>
    <w:uiPriority w:val="72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rgadlista-dekorfrg3">
    <w:name w:val="Colorful List Accent 3"/>
    <w:basedOn w:val="Normaltabell"/>
    <w:uiPriority w:val="72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rgadlista-dekorfrg4">
    <w:name w:val="Colorful List Accent 4"/>
    <w:basedOn w:val="Normaltabell"/>
    <w:uiPriority w:val="72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rgadlista-dekorfrg5">
    <w:name w:val="Colorful List Accent 5"/>
    <w:basedOn w:val="Normaltabell"/>
    <w:uiPriority w:val="72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rgadlista-dekorfrg6">
    <w:name w:val="Colorful List Accent 6"/>
    <w:basedOn w:val="Normaltabell"/>
    <w:uiPriority w:val="72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rgadskuggning">
    <w:name w:val="Colorful Shading"/>
    <w:basedOn w:val="Normaltabell"/>
    <w:uiPriority w:val="71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tabell1">
    <w:name w:val="Table Colorful 1"/>
    <w:basedOn w:val="Normaltabell"/>
    <w:uiPriority w:val="99"/>
    <w:semiHidden/>
    <w:unhideWhenUsed/>
    <w:rsid w:val="00E85C5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uiPriority w:val="99"/>
    <w:semiHidden/>
    <w:unhideWhenUsed/>
    <w:rsid w:val="00E85C5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uiPriority w:val="99"/>
    <w:semiHidden/>
    <w:unhideWhenUsed/>
    <w:rsid w:val="00E85C5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rgatrutnt">
    <w:name w:val="Colorful Grid"/>
    <w:basedOn w:val="Normaltabell"/>
    <w:uiPriority w:val="73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rgatrutnt-dekorfrg2">
    <w:name w:val="Colorful Grid Accent 2"/>
    <w:basedOn w:val="Normaltabell"/>
    <w:uiPriority w:val="73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rgatrutnt-dekorfrg3">
    <w:name w:val="Colorful Grid Accent 3"/>
    <w:basedOn w:val="Normaltabell"/>
    <w:uiPriority w:val="73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trutnt-dekorfrg4">
    <w:name w:val="Colorful Grid Accent 4"/>
    <w:basedOn w:val="Normaltabell"/>
    <w:uiPriority w:val="73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rgatrutnt-dekorfrg5">
    <w:name w:val="Colorful Grid Accent 5"/>
    <w:basedOn w:val="Normaltabell"/>
    <w:uiPriority w:val="73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rgatrutnt-dekorfrg6">
    <w:name w:val="Colorful Grid Accent 6"/>
    <w:basedOn w:val="Normaltabell"/>
    <w:uiPriority w:val="73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-adress">
    <w:name w:val="HTML Address"/>
    <w:basedOn w:val="Normal"/>
    <w:link w:val="HTML-adressChar"/>
    <w:uiPriority w:val="99"/>
    <w:semiHidden/>
    <w:unhideWhenUsed/>
    <w:rsid w:val="00E85C54"/>
    <w:rPr>
      <w:i/>
      <w:iCs/>
    </w:rPr>
  </w:style>
  <w:style w:type="character" w:customStyle="1" w:styleId="HTML-adressChar">
    <w:name w:val="HTML - adress Char"/>
    <w:basedOn w:val="Standardstycketeckensnitt"/>
    <w:link w:val="HTML-adress"/>
    <w:uiPriority w:val="99"/>
    <w:semiHidden/>
    <w:rsid w:val="00E85C54"/>
    <w:rPr>
      <w:i/>
      <w:iCs/>
      <w:sz w:val="24"/>
      <w:szCs w:val="24"/>
    </w:rPr>
  </w:style>
  <w:style w:type="character" w:styleId="HTML-akronym">
    <w:name w:val="HTML Acronym"/>
    <w:basedOn w:val="Standardstycketeckensnitt"/>
    <w:uiPriority w:val="99"/>
    <w:semiHidden/>
    <w:unhideWhenUsed/>
    <w:rsid w:val="00E85C54"/>
  </w:style>
  <w:style w:type="character" w:styleId="HTML-citat">
    <w:name w:val="HTML Cite"/>
    <w:basedOn w:val="Standardstycketeckensnitt"/>
    <w:uiPriority w:val="99"/>
    <w:semiHidden/>
    <w:unhideWhenUsed/>
    <w:rsid w:val="00E85C54"/>
    <w:rPr>
      <w:i/>
      <w:iCs/>
    </w:rPr>
  </w:style>
  <w:style w:type="character" w:styleId="HTML-definition">
    <w:name w:val="HTML Definition"/>
    <w:basedOn w:val="Standardstycketeckensnitt"/>
    <w:uiPriority w:val="99"/>
    <w:semiHidden/>
    <w:unhideWhenUsed/>
    <w:rsid w:val="00E85C54"/>
    <w:rPr>
      <w:i/>
      <w:iCs/>
    </w:rPr>
  </w:style>
  <w:style w:type="character" w:styleId="HTML-exempel">
    <w:name w:val="HTML Sample"/>
    <w:basedOn w:val="Standardstycketeckensnitt"/>
    <w:uiPriority w:val="99"/>
    <w:semiHidden/>
    <w:unhideWhenUsed/>
    <w:rsid w:val="00E85C54"/>
    <w:rPr>
      <w:rFonts w:ascii="Consolas" w:hAnsi="Consolas" w:cs="Consolas"/>
      <w:sz w:val="24"/>
      <w:szCs w:val="24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E85C54"/>
    <w:rPr>
      <w:rFonts w:ascii="Consolas" w:hAnsi="Consolas" w:cs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E85C54"/>
    <w:rPr>
      <w:rFonts w:ascii="Consolas" w:hAnsi="Consolas" w:cs="Consolas"/>
    </w:rPr>
  </w:style>
  <w:style w:type="character" w:styleId="HTML-kod">
    <w:name w:val="HTML Code"/>
    <w:basedOn w:val="Standardstycketeckensnitt"/>
    <w:uiPriority w:val="99"/>
    <w:semiHidden/>
    <w:unhideWhenUsed/>
    <w:rsid w:val="00E85C54"/>
    <w:rPr>
      <w:rFonts w:ascii="Consolas" w:hAnsi="Consolas" w:cs="Consolas"/>
      <w:sz w:val="20"/>
      <w:szCs w:val="20"/>
    </w:rPr>
  </w:style>
  <w:style w:type="character" w:styleId="HTML-skrivmaskin">
    <w:name w:val="HTML Typewriter"/>
    <w:basedOn w:val="Standardstycketeckensnitt"/>
    <w:uiPriority w:val="99"/>
    <w:semiHidden/>
    <w:unhideWhenUsed/>
    <w:rsid w:val="00E85C54"/>
    <w:rPr>
      <w:rFonts w:ascii="Consolas" w:hAnsi="Consolas" w:cs="Consolas"/>
      <w:sz w:val="20"/>
      <w:szCs w:val="20"/>
    </w:rPr>
  </w:style>
  <w:style w:type="character" w:styleId="HTML-tangentbord">
    <w:name w:val="HTML Keyboard"/>
    <w:basedOn w:val="Standardstycketeckensnitt"/>
    <w:uiPriority w:val="99"/>
    <w:semiHidden/>
    <w:unhideWhenUsed/>
    <w:rsid w:val="00E85C54"/>
    <w:rPr>
      <w:rFonts w:ascii="Consolas" w:hAnsi="Consolas" w:cs="Consolas"/>
      <w:sz w:val="20"/>
      <w:szCs w:val="20"/>
    </w:rPr>
  </w:style>
  <w:style w:type="character" w:styleId="HTML-variabel">
    <w:name w:val="HTML Variable"/>
    <w:basedOn w:val="Standardstycketeckensnitt"/>
    <w:uiPriority w:val="99"/>
    <w:semiHidden/>
    <w:unhideWhenUsed/>
    <w:rsid w:val="00E85C54"/>
    <w:rPr>
      <w:i/>
      <w:iCs/>
    </w:rPr>
  </w:style>
  <w:style w:type="character" w:styleId="Hyperlnk">
    <w:name w:val="Hyperlink"/>
    <w:basedOn w:val="Standardstycketeckensnitt"/>
    <w:uiPriority w:val="99"/>
    <w:semiHidden/>
    <w:unhideWhenUsed/>
    <w:rsid w:val="00E85C54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5C54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5C54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5C54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5C54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5C54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5C54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5C54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5C54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5C54"/>
    <w:pPr>
      <w:ind w:left="2160" w:hanging="240"/>
    </w:pPr>
  </w:style>
  <w:style w:type="paragraph" w:styleId="Indexrubrik">
    <w:name w:val="index heading"/>
    <w:basedOn w:val="Normal"/>
    <w:next w:val="Index1"/>
    <w:uiPriority w:val="99"/>
    <w:semiHidden/>
    <w:unhideWhenUsed/>
    <w:rsid w:val="00E85C54"/>
    <w:rPr>
      <w:rFonts w:asciiTheme="majorHAnsi" w:eastAsiaTheme="majorEastAsia" w:hAnsiTheme="majorHAnsi" w:cstheme="majorBidi"/>
      <w:b/>
      <w:bCs/>
    </w:rPr>
  </w:style>
  <w:style w:type="paragraph" w:styleId="Indragetstycke">
    <w:name w:val="Block Text"/>
    <w:basedOn w:val="Normal"/>
    <w:uiPriority w:val="99"/>
    <w:semiHidden/>
    <w:unhideWhenUsed/>
    <w:rsid w:val="00E85C54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Ingetavstnd">
    <w:name w:val="No Spacing"/>
    <w:uiPriority w:val="1"/>
    <w:semiHidden/>
    <w:unhideWhenUsed/>
    <w:qFormat/>
    <w:rsid w:val="00E85C54"/>
    <w:rPr>
      <w:sz w:val="24"/>
      <w:szCs w:val="24"/>
    </w:rPr>
  </w:style>
  <w:style w:type="paragraph" w:styleId="Inledning">
    <w:name w:val="Salutation"/>
    <w:basedOn w:val="Normal"/>
    <w:next w:val="Normal"/>
    <w:link w:val="InledningChar"/>
    <w:uiPriority w:val="99"/>
    <w:semiHidden/>
    <w:unhideWhenUsed/>
    <w:rsid w:val="00E85C54"/>
  </w:style>
  <w:style w:type="character" w:customStyle="1" w:styleId="InledningChar">
    <w:name w:val="Inledning Char"/>
    <w:basedOn w:val="Standardstycketeckensnitt"/>
    <w:link w:val="Inledning"/>
    <w:uiPriority w:val="99"/>
    <w:semiHidden/>
    <w:rsid w:val="00E85C54"/>
    <w:rPr>
      <w:sz w:val="24"/>
      <w:szCs w:val="24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E85C54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E85C54"/>
  </w:style>
  <w:style w:type="character" w:styleId="Kommentarsreferens">
    <w:name w:val="annotation reference"/>
    <w:basedOn w:val="Standardstycketeckensnitt"/>
    <w:uiPriority w:val="99"/>
    <w:semiHidden/>
    <w:unhideWhenUsed/>
    <w:rsid w:val="00E85C54"/>
    <w:rPr>
      <w:sz w:val="16"/>
      <w:szCs w:val="16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E85C54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E85C54"/>
    <w:rPr>
      <w:b/>
      <w:bCs/>
    </w:rPr>
  </w:style>
  <w:style w:type="paragraph" w:styleId="Lista2">
    <w:name w:val="List 2"/>
    <w:basedOn w:val="Normal"/>
    <w:uiPriority w:val="99"/>
    <w:semiHidden/>
    <w:unhideWhenUsed/>
    <w:rsid w:val="00E85C5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E85C5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E85C5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E85C54"/>
    <w:pPr>
      <w:ind w:left="1415" w:hanging="283"/>
      <w:contextualSpacing/>
    </w:pPr>
  </w:style>
  <w:style w:type="paragraph" w:styleId="Listafortstt">
    <w:name w:val="List Continue"/>
    <w:basedOn w:val="Normal"/>
    <w:uiPriority w:val="99"/>
    <w:semiHidden/>
    <w:unhideWhenUsed/>
    <w:rsid w:val="00E85C54"/>
    <w:pPr>
      <w:spacing w:after="120"/>
      <w:ind w:left="283"/>
      <w:contextualSpacing/>
    </w:pPr>
  </w:style>
  <w:style w:type="paragraph" w:styleId="Listafortstt2">
    <w:name w:val="List Continue 2"/>
    <w:basedOn w:val="Normal"/>
    <w:uiPriority w:val="99"/>
    <w:semiHidden/>
    <w:unhideWhenUsed/>
    <w:rsid w:val="00E85C54"/>
    <w:pPr>
      <w:spacing w:after="120"/>
      <w:ind w:left="566"/>
      <w:contextualSpacing/>
    </w:pPr>
  </w:style>
  <w:style w:type="paragraph" w:styleId="Listafortstt3">
    <w:name w:val="List Continue 3"/>
    <w:basedOn w:val="Normal"/>
    <w:uiPriority w:val="99"/>
    <w:semiHidden/>
    <w:unhideWhenUsed/>
    <w:rsid w:val="00E85C54"/>
    <w:pPr>
      <w:spacing w:after="120"/>
      <w:ind w:left="849"/>
      <w:contextualSpacing/>
    </w:pPr>
  </w:style>
  <w:style w:type="paragraph" w:styleId="Listafortstt4">
    <w:name w:val="List Continue 4"/>
    <w:basedOn w:val="Normal"/>
    <w:uiPriority w:val="99"/>
    <w:semiHidden/>
    <w:unhideWhenUsed/>
    <w:rsid w:val="00E85C54"/>
    <w:pPr>
      <w:spacing w:after="120"/>
      <w:ind w:left="1132"/>
      <w:contextualSpacing/>
    </w:pPr>
  </w:style>
  <w:style w:type="paragraph" w:styleId="Listafortstt5">
    <w:name w:val="List Continue 5"/>
    <w:basedOn w:val="Normal"/>
    <w:uiPriority w:val="99"/>
    <w:semiHidden/>
    <w:unhideWhenUsed/>
    <w:rsid w:val="00E85C54"/>
    <w:pPr>
      <w:spacing w:after="120"/>
      <w:ind w:left="1415"/>
      <w:contextualSpacing/>
    </w:pPr>
  </w:style>
  <w:style w:type="paragraph" w:styleId="Liststycke">
    <w:name w:val="List Paragraph"/>
    <w:basedOn w:val="Normal"/>
    <w:uiPriority w:val="34"/>
    <w:semiHidden/>
    <w:unhideWhenUsed/>
    <w:qFormat/>
    <w:rsid w:val="00E85C54"/>
    <w:pPr>
      <w:ind w:left="720"/>
      <w:contextualSpacing/>
    </w:pPr>
  </w:style>
  <w:style w:type="paragraph" w:styleId="Litteraturfrteckning">
    <w:name w:val="Bibliography"/>
    <w:basedOn w:val="Normal"/>
    <w:next w:val="Normal"/>
    <w:uiPriority w:val="37"/>
    <w:semiHidden/>
    <w:unhideWhenUsed/>
    <w:rsid w:val="00E85C54"/>
  </w:style>
  <w:style w:type="table" w:styleId="Ljuslista">
    <w:name w:val="Light List"/>
    <w:basedOn w:val="Normaltabell"/>
    <w:uiPriority w:val="61"/>
    <w:semiHidden/>
    <w:rsid w:val="00E85C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semiHidden/>
    <w:rsid w:val="00E85C5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lista-dekorfrg2">
    <w:name w:val="Light List Accent 2"/>
    <w:basedOn w:val="Normaltabell"/>
    <w:uiPriority w:val="61"/>
    <w:semiHidden/>
    <w:rsid w:val="00E85C5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juslista-dekorfrg3">
    <w:name w:val="Light List Accent 3"/>
    <w:basedOn w:val="Normaltabell"/>
    <w:uiPriority w:val="61"/>
    <w:semiHidden/>
    <w:rsid w:val="00E85C5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juslista-dekorfrg4">
    <w:name w:val="Light List Accent 4"/>
    <w:basedOn w:val="Normaltabell"/>
    <w:uiPriority w:val="61"/>
    <w:semiHidden/>
    <w:rsid w:val="00E85C5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juslista-dekorfrg5">
    <w:name w:val="Light List Accent 5"/>
    <w:basedOn w:val="Normaltabell"/>
    <w:uiPriority w:val="61"/>
    <w:semiHidden/>
    <w:rsid w:val="00E85C5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juslista-dekorfrg6">
    <w:name w:val="Light List Accent 6"/>
    <w:basedOn w:val="Normaltabell"/>
    <w:uiPriority w:val="61"/>
    <w:semiHidden/>
    <w:rsid w:val="00E85C5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jusskuggning">
    <w:name w:val="Light Shading"/>
    <w:basedOn w:val="Normaltabell"/>
    <w:uiPriority w:val="60"/>
    <w:semiHidden/>
    <w:rsid w:val="00E85C5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semiHidden/>
    <w:rsid w:val="00E85C5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semiHidden/>
    <w:rsid w:val="00E85C5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semiHidden/>
    <w:rsid w:val="00E85C5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semiHidden/>
    <w:rsid w:val="00E85C5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semiHidden/>
    <w:rsid w:val="00E85C5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semiHidden/>
    <w:rsid w:val="00E85C5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justrutnt">
    <w:name w:val="Light Grid"/>
    <w:basedOn w:val="Normaltabell"/>
    <w:uiPriority w:val="62"/>
    <w:semiHidden/>
    <w:rsid w:val="00E85C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semiHidden/>
    <w:rsid w:val="00E85C5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justrutnt-dekorfrg2">
    <w:name w:val="Light Grid Accent 2"/>
    <w:basedOn w:val="Normaltabell"/>
    <w:uiPriority w:val="62"/>
    <w:semiHidden/>
    <w:rsid w:val="00E85C5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justrutnt-dekorfrg3">
    <w:name w:val="Light Grid Accent 3"/>
    <w:basedOn w:val="Normaltabell"/>
    <w:uiPriority w:val="62"/>
    <w:semiHidden/>
    <w:rsid w:val="00E85C5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trutnt-dekorfrg4">
    <w:name w:val="Light Grid Accent 4"/>
    <w:basedOn w:val="Normaltabell"/>
    <w:uiPriority w:val="62"/>
    <w:semiHidden/>
    <w:rsid w:val="00E85C5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justrutnt-dekorfrg5">
    <w:name w:val="Light Grid Accent 5"/>
    <w:basedOn w:val="Normaltabell"/>
    <w:uiPriority w:val="62"/>
    <w:semiHidden/>
    <w:rsid w:val="00E85C5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justrutnt-dekorfrg6">
    <w:name w:val="Light Grid Accent 6"/>
    <w:basedOn w:val="Normaltabell"/>
    <w:uiPriority w:val="62"/>
    <w:semiHidden/>
    <w:rsid w:val="00E85C5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Meddelanderubrik">
    <w:name w:val="Message Header"/>
    <w:basedOn w:val="Normal"/>
    <w:link w:val="MeddelanderubrikChar"/>
    <w:uiPriority w:val="99"/>
    <w:semiHidden/>
    <w:unhideWhenUsed/>
    <w:rsid w:val="00E85C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ddelanderubrikChar">
    <w:name w:val="Meddelanderubrik Char"/>
    <w:basedOn w:val="Standardstycketeckensnitt"/>
    <w:link w:val="Meddelanderubrik"/>
    <w:uiPriority w:val="99"/>
    <w:semiHidden/>
    <w:rsid w:val="00E85C5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table" w:styleId="Mellanmrklista1">
    <w:name w:val="Medium List 1"/>
    <w:basedOn w:val="Normaltabell"/>
    <w:uiPriority w:val="65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semiHidden/>
    <w:rsid w:val="00E85C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llanmrklista2">
    <w:name w:val="Medium List 2"/>
    <w:basedOn w:val="Normaltabell"/>
    <w:uiPriority w:val="66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skuggning1">
    <w:name w:val="Medium Shading 1"/>
    <w:basedOn w:val="Normaltabell"/>
    <w:uiPriority w:val="63"/>
    <w:semiHidden/>
    <w:rsid w:val="00E85C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semiHidden/>
    <w:rsid w:val="00E85C5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semiHidden/>
    <w:rsid w:val="00E85C5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semiHidden/>
    <w:rsid w:val="00E85C5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semiHidden/>
    <w:rsid w:val="00E85C5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semiHidden/>
    <w:rsid w:val="00E85C5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semiHidden/>
    <w:rsid w:val="00E85C5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semiHidden/>
    <w:rsid w:val="00E85C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semiHidden/>
    <w:rsid w:val="00E85C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semiHidden/>
    <w:rsid w:val="00E85C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semiHidden/>
    <w:rsid w:val="00E85C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semiHidden/>
    <w:rsid w:val="00E85C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semiHidden/>
    <w:rsid w:val="00E85C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semiHidden/>
    <w:rsid w:val="00E85C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trutnt1">
    <w:name w:val="Medium Grid 1"/>
    <w:basedOn w:val="Normaltabell"/>
    <w:uiPriority w:val="67"/>
    <w:semiHidden/>
    <w:rsid w:val="00E85C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semiHidden/>
    <w:rsid w:val="00E85C5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semiHidden/>
    <w:rsid w:val="00E85C5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semiHidden/>
    <w:rsid w:val="00E85C5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semiHidden/>
    <w:rsid w:val="00E85C5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semiHidden/>
    <w:rsid w:val="00E85C5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semiHidden/>
    <w:rsid w:val="00E85C5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llanmrktrutnt2">
    <w:name w:val="Medium Grid 2"/>
    <w:basedOn w:val="Normaltabell"/>
    <w:uiPriority w:val="68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semiHidden/>
    <w:rsid w:val="00E85C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semiHidden/>
    <w:rsid w:val="00E85C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semiHidden/>
    <w:rsid w:val="00E85C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semiHidden/>
    <w:rsid w:val="00E85C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semiHidden/>
    <w:rsid w:val="00E85C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semiHidden/>
    <w:rsid w:val="00E85C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semiHidden/>
    <w:rsid w:val="00E85C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semiHidden/>
    <w:rsid w:val="00E85C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oderntabell">
    <w:name w:val="Table Contemporary"/>
    <w:basedOn w:val="Normaltabell"/>
    <w:uiPriority w:val="99"/>
    <w:semiHidden/>
    <w:unhideWhenUsed/>
    <w:rsid w:val="00E85C5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rklista">
    <w:name w:val="Dark List"/>
    <w:basedOn w:val="Normaltabell"/>
    <w:uiPriority w:val="70"/>
    <w:semiHidden/>
    <w:rsid w:val="00E85C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semiHidden/>
    <w:rsid w:val="00E85C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a-dekorfrg2">
    <w:name w:val="Dark List Accent 2"/>
    <w:basedOn w:val="Normaltabell"/>
    <w:uiPriority w:val="70"/>
    <w:semiHidden/>
    <w:rsid w:val="00E85C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a-dekorfrg3">
    <w:name w:val="Dark List Accent 3"/>
    <w:basedOn w:val="Normaltabell"/>
    <w:uiPriority w:val="70"/>
    <w:semiHidden/>
    <w:rsid w:val="00E85C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a-dekorfrg4">
    <w:name w:val="Dark List Accent 4"/>
    <w:basedOn w:val="Normaltabell"/>
    <w:uiPriority w:val="70"/>
    <w:semiHidden/>
    <w:rsid w:val="00E85C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a-dekorfrg5">
    <w:name w:val="Dark List Accent 5"/>
    <w:basedOn w:val="Normaltabell"/>
    <w:uiPriority w:val="70"/>
    <w:semiHidden/>
    <w:rsid w:val="00E85C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a-dekorfrg6">
    <w:name w:val="Dark List Accent 6"/>
    <w:basedOn w:val="Normaltabell"/>
    <w:uiPriority w:val="70"/>
    <w:semiHidden/>
    <w:rsid w:val="00E85C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Normalwebb">
    <w:name w:val="Normal (Web)"/>
    <w:basedOn w:val="Normal"/>
    <w:uiPriority w:val="99"/>
    <w:semiHidden/>
    <w:unhideWhenUsed/>
    <w:rsid w:val="00E85C54"/>
  </w:style>
  <w:style w:type="paragraph" w:styleId="Numreradlista2">
    <w:name w:val="List Number 2"/>
    <w:basedOn w:val="Normal"/>
    <w:uiPriority w:val="99"/>
    <w:semiHidden/>
    <w:unhideWhenUsed/>
    <w:rsid w:val="00E85C54"/>
    <w:pPr>
      <w:numPr>
        <w:numId w:val="4"/>
      </w:numPr>
      <w:contextualSpacing/>
    </w:pPr>
  </w:style>
  <w:style w:type="paragraph" w:styleId="Numreradlista3">
    <w:name w:val="List Number 3"/>
    <w:basedOn w:val="Normal"/>
    <w:uiPriority w:val="99"/>
    <w:semiHidden/>
    <w:unhideWhenUsed/>
    <w:rsid w:val="00E85C54"/>
    <w:pPr>
      <w:numPr>
        <w:numId w:val="5"/>
      </w:numPr>
      <w:contextualSpacing/>
    </w:pPr>
  </w:style>
  <w:style w:type="paragraph" w:styleId="Numreradlista4">
    <w:name w:val="List Number 4"/>
    <w:basedOn w:val="Normal"/>
    <w:uiPriority w:val="99"/>
    <w:semiHidden/>
    <w:unhideWhenUsed/>
    <w:rsid w:val="00E85C54"/>
    <w:pPr>
      <w:numPr>
        <w:numId w:val="6"/>
      </w:numPr>
      <w:contextualSpacing/>
    </w:pPr>
  </w:style>
  <w:style w:type="paragraph" w:styleId="Numreradlista5">
    <w:name w:val="List Number 5"/>
    <w:basedOn w:val="Normal"/>
    <w:uiPriority w:val="99"/>
    <w:semiHidden/>
    <w:unhideWhenUsed/>
    <w:rsid w:val="00E85C54"/>
    <w:pPr>
      <w:numPr>
        <w:numId w:val="7"/>
      </w:numPr>
      <w:contextualSpacing/>
    </w:pPr>
  </w:style>
  <w:style w:type="paragraph" w:styleId="Oformateradtext">
    <w:name w:val="Plain Text"/>
    <w:basedOn w:val="Normal"/>
    <w:link w:val="OformateradtextChar"/>
    <w:uiPriority w:val="99"/>
    <w:semiHidden/>
    <w:unhideWhenUsed/>
    <w:rsid w:val="00E85C54"/>
    <w:rPr>
      <w:rFonts w:ascii="Consolas" w:hAnsi="Consolas" w:cs="Consolas"/>
      <w:sz w:val="21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E85C54"/>
    <w:rPr>
      <w:rFonts w:ascii="Consolas" w:hAnsi="Consolas" w:cs="Consolas"/>
      <w:sz w:val="21"/>
      <w:szCs w:val="21"/>
    </w:rPr>
  </w:style>
  <w:style w:type="table" w:styleId="Professionelltabell">
    <w:name w:val="Table Professional"/>
    <w:basedOn w:val="Normaltabell"/>
    <w:uiPriority w:val="99"/>
    <w:semiHidden/>
    <w:unhideWhenUsed/>
    <w:rsid w:val="00E85C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unktlista2">
    <w:name w:val="List Bullet 2"/>
    <w:basedOn w:val="Normal"/>
    <w:uiPriority w:val="99"/>
    <w:semiHidden/>
    <w:unhideWhenUsed/>
    <w:rsid w:val="00E85C54"/>
    <w:pPr>
      <w:numPr>
        <w:numId w:val="9"/>
      </w:numPr>
      <w:contextualSpacing/>
    </w:pPr>
  </w:style>
  <w:style w:type="paragraph" w:styleId="Punktlista3">
    <w:name w:val="List Bullet 3"/>
    <w:basedOn w:val="Normal"/>
    <w:uiPriority w:val="99"/>
    <w:semiHidden/>
    <w:unhideWhenUsed/>
    <w:rsid w:val="00E85C54"/>
    <w:pPr>
      <w:numPr>
        <w:numId w:val="10"/>
      </w:numPr>
      <w:contextualSpacing/>
    </w:pPr>
  </w:style>
  <w:style w:type="paragraph" w:styleId="Punktlista4">
    <w:name w:val="List Bullet 4"/>
    <w:basedOn w:val="Normal"/>
    <w:uiPriority w:val="99"/>
    <w:semiHidden/>
    <w:unhideWhenUsed/>
    <w:rsid w:val="00E85C54"/>
    <w:pPr>
      <w:numPr>
        <w:numId w:val="11"/>
      </w:numPr>
      <w:contextualSpacing/>
    </w:pPr>
  </w:style>
  <w:style w:type="paragraph" w:styleId="Punktlista5">
    <w:name w:val="List Bullet 5"/>
    <w:basedOn w:val="Normal"/>
    <w:uiPriority w:val="99"/>
    <w:semiHidden/>
    <w:unhideWhenUsed/>
    <w:rsid w:val="00E85C54"/>
    <w:pPr>
      <w:numPr>
        <w:numId w:val="12"/>
      </w:numPr>
      <w:contextualSpacing/>
    </w:pPr>
  </w:style>
  <w:style w:type="character" w:styleId="Radnummer">
    <w:name w:val="line number"/>
    <w:basedOn w:val="Standardstycketeckensnitt"/>
    <w:uiPriority w:val="99"/>
    <w:semiHidden/>
    <w:unhideWhenUsed/>
    <w:rsid w:val="00E85C54"/>
  </w:style>
  <w:style w:type="character" w:styleId="Sidnummer">
    <w:name w:val="page number"/>
    <w:basedOn w:val="Standardstycketeckensnitt"/>
    <w:uiPriority w:val="99"/>
    <w:semiHidden/>
    <w:unhideWhenUsed/>
    <w:rsid w:val="00E85C54"/>
  </w:style>
  <w:style w:type="paragraph" w:styleId="Signatur">
    <w:name w:val="Signature"/>
    <w:basedOn w:val="Normal"/>
    <w:link w:val="SignaturChar"/>
    <w:uiPriority w:val="99"/>
    <w:semiHidden/>
    <w:unhideWhenUsed/>
    <w:rsid w:val="00E85C54"/>
    <w:pPr>
      <w:ind w:left="4252"/>
    </w:pPr>
  </w:style>
  <w:style w:type="character" w:customStyle="1" w:styleId="SignaturChar">
    <w:name w:val="Signatur Char"/>
    <w:basedOn w:val="Standardstycketeckensnitt"/>
    <w:link w:val="Signatur"/>
    <w:uiPriority w:val="99"/>
    <w:semiHidden/>
    <w:rsid w:val="00E85C54"/>
    <w:rPr>
      <w:sz w:val="24"/>
      <w:szCs w:val="24"/>
    </w:rPr>
  </w:style>
  <w:style w:type="paragraph" w:styleId="Slutkommentar">
    <w:name w:val="endnote text"/>
    <w:basedOn w:val="Normal"/>
    <w:link w:val="SlutkommentarChar"/>
    <w:uiPriority w:val="99"/>
    <w:semiHidden/>
    <w:unhideWhenUsed/>
    <w:rsid w:val="00E85C54"/>
    <w:rPr>
      <w:sz w:val="20"/>
      <w:szCs w:val="20"/>
    </w:rPr>
  </w:style>
  <w:style w:type="character" w:customStyle="1" w:styleId="SlutkommentarChar">
    <w:name w:val="Slutkommentar Char"/>
    <w:basedOn w:val="Standardstycketeckensnitt"/>
    <w:link w:val="Slutkommentar"/>
    <w:uiPriority w:val="99"/>
    <w:semiHidden/>
    <w:rsid w:val="00E85C54"/>
  </w:style>
  <w:style w:type="character" w:styleId="Slutkommentarsreferens">
    <w:name w:val="endnote reference"/>
    <w:basedOn w:val="Standardstycketeckensnitt"/>
    <w:uiPriority w:val="99"/>
    <w:semiHidden/>
    <w:unhideWhenUsed/>
    <w:rsid w:val="00E85C54"/>
    <w:rPr>
      <w:vertAlign w:val="superscript"/>
    </w:rPr>
  </w:style>
  <w:style w:type="table" w:styleId="Standardtabell1">
    <w:name w:val="Table Classic 1"/>
    <w:basedOn w:val="Normaltabell"/>
    <w:uiPriority w:val="99"/>
    <w:semiHidden/>
    <w:unhideWhenUsed/>
    <w:rsid w:val="00E85C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uiPriority w:val="99"/>
    <w:semiHidden/>
    <w:unhideWhenUsed/>
    <w:rsid w:val="00E85C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uiPriority w:val="99"/>
    <w:semiHidden/>
    <w:unhideWhenUsed/>
    <w:rsid w:val="00E85C5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uiPriority w:val="99"/>
    <w:semiHidden/>
    <w:unhideWhenUsed/>
    <w:rsid w:val="00E85C5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ark">
    <w:name w:val="Strong"/>
    <w:basedOn w:val="Standardstycketeckensnitt"/>
    <w:uiPriority w:val="22"/>
    <w:semiHidden/>
    <w:unhideWhenUsed/>
    <w:qFormat/>
    <w:rsid w:val="00E85C54"/>
    <w:rPr>
      <w:b/>
      <w:bCs/>
    </w:rPr>
  </w:style>
  <w:style w:type="character" w:styleId="Starkbetoning">
    <w:name w:val="Intense Emphasis"/>
    <w:basedOn w:val="Standardstycketeckensnitt"/>
    <w:uiPriority w:val="21"/>
    <w:semiHidden/>
    <w:unhideWhenUsed/>
    <w:qFormat/>
    <w:rsid w:val="00E85C54"/>
    <w:rPr>
      <w:b/>
      <w:bCs/>
      <w:i/>
      <w:iCs/>
      <w:color w:val="4F81BD" w:themeColor="accent1"/>
    </w:rPr>
  </w:style>
  <w:style w:type="character" w:styleId="Starkreferens">
    <w:name w:val="Intense Reference"/>
    <w:basedOn w:val="Standardstycketeckensnitt"/>
    <w:uiPriority w:val="32"/>
    <w:semiHidden/>
    <w:unhideWhenUsed/>
    <w:qFormat/>
    <w:rsid w:val="00E85C54"/>
    <w:rPr>
      <w:b/>
      <w:bCs/>
      <w:smallCaps/>
      <w:color w:val="C0504D" w:themeColor="accent2"/>
      <w:spacing w:val="5"/>
      <w:u w:val="single"/>
    </w:rPr>
  </w:style>
  <w:style w:type="paragraph" w:styleId="Starktcitat">
    <w:name w:val="Intense Quote"/>
    <w:basedOn w:val="Normal"/>
    <w:next w:val="Normal"/>
    <w:link w:val="StarktcitatChar"/>
    <w:uiPriority w:val="30"/>
    <w:semiHidden/>
    <w:unhideWhenUsed/>
    <w:qFormat/>
    <w:rsid w:val="00E85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E85C54"/>
    <w:rPr>
      <w:b/>
      <w:bCs/>
      <w:i/>
      <w:iCs/>
      <w:color w:val="4F81BD" w:themeColor="accent1"/>
      <w:sz w:val="24"/>
      <w:szCs w:val="24"/>
    </w:rPr>
  </w:style>
  <w:style w:type="table" w:styleId="Tabellmed3D-effekter1">
    <w:name w:val="Table 3D effects 1"/>
    <w:basedOn w:val="Normaltabell"/>
    <w:uiPriority w:val="99"/>
    <w:semiHidden/>
    <w:unhideWhenUsed/>
    <w:rsid w:val="00E85C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uiPriority w:val="99"/>
    <w:semiHidden/>
    <w:unhideWhenUsed/>
    <w:rsid w:val="00E85C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uiPriority w:val="99"/>
    <w:semiHidden/>
    <w:unhideWhenUsed/>
    <w:rsid w:val="00E85C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1">
    <w:name w:val="Table Columns 1"/>
    <w:basedOn w:val="Normaltabell"/>
    <w:uiPriority w:val="99"/>
    <w:semiHidden/>
    <w:unhideWhenUsed/>
    <w:rsid w:val="00E85C5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uiPriority w:val="99"/>
    <w:semiHidden/>
    <w:unhideWhenUsed/>
    <w:rsid w:val="00E85C5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uiPriority w:val="99"/>
    <w:semiHidden/>
    <w:unhideWhenUsed/>
    <w:rsid w:val="00E85C5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uiPriority w:val="99"/>
    <w:semiHidden/>
    <w:unhideWhenUsed/>
    <w:rsid w:val="00E85C5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uiPriority w:val="99"/>
    <w:semiHidden/>
    <w:unhideWhenUsed/>
    <w:rsid w:val="00E85C5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sta1">
    <w:name w:val="Table List 1"/>
    <w:basedOn w:val="Normaltabell"/>
    <w:uiPriority w:val="99"/>
    <w:semiHidden/>
    <w:unhideWhenUsed/>
    <w:rsid w:val="00E85C5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uiPriority w:val="99"/>
    <w:semiHidden/>
    <w:unhideWhenUsed/>
    <w:rsid w:val="00E85C5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uiPriority w:val="99"/>
    <w:semiHidden/>
    <w:unhideWhenUsed/>
    <w:rsid w:val="00E85C5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uiPriority w:val="99"/>
    <w:semiHidden/>
    <w:unhideWhenUsed/>
    <w:rsid w:val="00E85C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uiPriority w:val="99"/>
    <w:semiHidden/>
    <w:unhideWhenUsed/>
    <w:rsid w:val="00E85C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uiPriority w:val="99"/>
    <w:semiHidden/>
    <w:unhideWhenUsed/>
    <w:rsid w:val="00E85C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uiPriority w:val="99"/>
    <w:semiHidden/>
    <w:unhideWhenUsed/>
    <w:rsid w:val="00E85C5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uiPriority w:val="99"/>
    <w:semiHidden/>
    <w:unhideWhenUsed/>
    <w:rsid w:val="00E85C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rutnt1">
    <w:name w:val="Table Grid 1"/>
    <w:basedOn w:val="Normaltabell"/>
    <w:uiPriority w:val="99"/>
    <w:semiHidden/>
    <w:unhideWhenUsed/>
    <w:rsid w:val="00E85C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uiPriority w:val="99"/>
    <w:semiHidden/>
    <w:unhideWhenUsed/>
    <w:rsid w:val="00E85C5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uiPriority w:val="99"/>
    <w:semiHidden/>
    <w:unhideWhenUsed/>
    <w:rsid w:val="00E85C5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uiPriority w:val="99"/>
    <w:semiHidden/>
    <w:unhideWhenUsed/>
    <w:rsid w:val="00E85C5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uiPriority w:val="99"/>
    <w:semiHidden/>
    <w:unhideWhenUsed/>
    <w:rsid w:val="00E85C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uiPriority w:val="99"/>
    <w:semiHidden/>
    <w:unhideWhenUsed/>
    <w:rsid w:val="00E85C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uiPriority w:val="99"/>
    <w:semiHidden/>
    <w:unhideWhenUsed/>
    <w:rsid w:val="00E85C5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uiPriority w:val="99"/>
    <w:semiHidden/>
    <w:unhideWhenUsed/>
    <w:rsid w:val="00E85C5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uiPriority w:val="99"/>
    <w:semiHidden/>
    <w:unhideWhenUsed/>
    <w:rsid w:val="00E85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derrubrik">
    <w:name w:val="Subtitle"/>
    <w:basedOn w:val="Normal"/>
    <w:next w:val="Normal"/>
    <w:link w:val="UnderrubrikChar"/>
    <w:uiPriority w:val="11"/>
    <w:semiHidden/>
    <w:unhideWhenUsed/>
    <w:qFormat/>
    <w:rsid w:val="00E85C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semiHidden/>
    <w:rsid w:val="00E85C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Webbtabell1">
    <w:name w:val="Table Web 1"/>
    <w:basedOn w:val="Normaltabell"/>
    <w:uiPriority w:val="99"/>
    <w:semiHidden/>
    <w:unhideWhenUsed/>
    <w:rsid w:val="00E85C5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uiPriority w:val="99"/>
    <w:semiHidden/>
    <w:unhideWhenUsed/>
    <w:rsid w:val="00E85C5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uiPriority w:val="99"/>
    <w:semiHidden/>
    <w:unhideWhenUsed/>
    <w:rsid w:val="00E85C5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BasProg\Office\Mallar\Forsmark\Grund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01D9712CB44805B1B79A6AE522801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CCA6A01-59AA-4C02-94E7-4BB73FF09B6A}"/>
      </w:docPartPr>
      <w:docPartBody>
        <w:p w:rsidR="00B923C4" w:rsidRDefault="00B923C4"/>
      </w:docPartBody>
    </w:docPart>
    <w:docPart>
      <w:docPartPr>
        <w:name w:val="763861E260074A4EA5423B970FACFB8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9D87943-AACB-4C63-9AA6-0594168D6B69}"/>
      </w:docPartPr>
      <w:docPartBody>
        <w:p w:rsidR="00B923C4" w:rsidRDefault="00B923C4"/>
      </w:docPartBody>
    </w:docPart>
    <w:docPart>
      <w:docPartPr>
        <w:name w:val="F6C26E679EAB4728B18D81D1C213625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6534C24-CA20-4857-926E-2DD1C9BD16E7}"/>
      </w:docPartPr>
      <w:docPartBody>
        <w:p w:rsidR="00B923C4" w:rsidRDefault="00B923C4"/>
      </w:docPartBody>
    </w:docPart>
    <w:docPart>
      <w:docPartPr>
        <w:name w:val="FB1835D0117F4ED0916C95C0F1923F8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D48C373-6DF6-4A5E-9412-ABD3BA2A5E47}"/>
      </w:docPartPr>
      <w:docPartBody>
        <w:p w:rsidR="00B923C4" w:rsidRDefault="00B923C4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852"/>
    <w:rsid w:val="00B923C4"/>
    <w:rsid w:val="00E8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fkaDoc>
  <fkaDokumenttyp>Utbildning</fkaDokumenttyp>
  <fkaDokumentnummer>FP-2013-0129</fkaDokumentnummer>
  <fkaOrg>FPK</fkaOrg>
  <fkaForfattare>Lindström Joachim</fkaForfattare>
  <fkaFaststalld>cFP</fkaFaststalld>
  <fkaKontrollerad>SME</fkaKontrollerad>
  <fkaRefLok/>
  <fkaGiltighetstid/>
  <fkaRev>0.01</fkaRev>
  <fkaKlassning>Företagsintern</fkaKlassning>
  <fkaDocDatum/>
  <fkaDelgivning>Kursadministration, FPK, SME, STU, </fkaDelgivning>
  <fkaDokTitel>Kursbeskrivning för Seminarieserie
MATLAB - Att förstå dynamik
Kursid: 124233
</fkaDokTitel>
  <fkaTitle>Kursbeskrivning för Seminarieserie
MATLAB - Att förstå dynamik
Kursid: 124233
</fkaTitle>
  <fkaDok>A - administrativ dokumentation</fkaDok>
  <fkaEnhet>FPK</fkaEnhet>
  <fkaTillstyrkt/>
  <fkaProjektnummer/>
  <fkaSystemnummer/>
  <fkaGranskningsgrupp/>
</fkaDoc>
</file>

<file path=customXml/itemProps1.xml><?xml version="1.0" encoding="utf-8"?>
<ds:datastoreItem xmlns:ds="http://schemas.openxmlformats.org/officeDocument/2006/customXml" ds:itemID="{A23FF80D-A3FA-45DF-9969-F42AD708A4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Grund</Template>
  <TotalTime>1</TotalTime>
  <Pages>5</Pages>
  <Words>481</Words>
  <Characters>2856</Characters>
  <Application>Microsoft Office Word</Application>
  <DocSecurity>4</DocSecurity>
  <Lines>136</Lines>
  <Paragraphs>34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Forsmarks Kraftgrupp AB</Company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Andersson</dc:creator>
  <cp:keywords/>
  <dc:description/>
  <cp:lastModifiedBy>Smed Thomas :SME</cp:lastModifiedBy>
  <cp:revision>2</cp:revision>
  <cp:lastPrinted>2013-12-11T09:05:00Z</cp:lastPrinted>
  <dcterms:created xsi:type="dcterms:W3CDTF">2014-01-07T13:50:00Z</dcterms:created>
  <dcterms:modified xsi:type="dcterms:W3CDTF">2014-01-07T13:50:00Z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New">
    <vt:bool>true</vt:bool>
  </property>
  <property fmtid="{D5CDD505-2E9C-101B-9397-08002B2CF9AE}" pid="3" name="PagesMain">
    <vt:i4>1</vt:i4>
  </property>
  <property fmtid="{D5CDD505-2E9C-101B-9397-08002B2CF9AE}" pid="4" name="templateName">
    <vt:lpwstr>Grund</vt:lpwstr>
  </property>
  <property fmtid="{D5CDD505-2E9C-101B-9397-08002B2CF9AE}" pid="5" name="templateVersion">
    <vt:i4>1</vt:i4>
  </property>
</Properties>
</file>